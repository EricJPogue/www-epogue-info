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ADDC4" w14:textId="77777777" w:rsidR="00814EDB" w:rsidRPr="00796A03" w:rsidRDefault="009276B7" w:rsidP="00E50D87">
      <w:pPr>
        <w:jc w:val="center"/>
        <w:rPr>
          <w:rFonts w:ascii="Consolas" w:hAnsi="Consolas" w:cs="Adobe Naskh Medium"/>
          <w:b/>
          <w:sz w:val="22"/>
          <w:szCs w:val="20"/>
        </w:rPr>
      </w:pPr>
      <w:r w:rsidRPr="00796A03">
        <w:rPr>
          <w:rFonts w:ascii="Consolas" w:hAnsi="Consolas" w:cs="Adobe Naskh Medium"/>
          <w:b/>
          <w:sz w:val="22"/>
          <w:szCs w:val="20"/>
        </w:rPr>
        <w:t>CS 245: Object-Oriented Programming</w:t>
      </w:r>
    </w:p>
    <w:p w14:paraId="52AA5708" w14:textId="7BFDD209" w:rsidR="009276B7" w:rsidRPr="00796A03" w:rsidRDefault="00B4750C" w:rsidP="00E50D87">
      <w:pPr>
        <w:jc w:val="center"/>
        <w:rPr>
          <w:rFonts w:ascii="Consolas" w:hAnsi="Consolas" w:cs="Adobe Naskh Medium"/>
          <w:b/>
          <w:sz w:val="22"/>
          <w:szCs w:val="20"/>
        </w:rPr>
      </w:pPr>
      <w:r>
        <w:rPr>
          <w:rFonts w:ascii="Consolas" w:hAnsi="Consolas" w:cs="Adobe Naskh Medium"/>
          <w:b/>
          <w:sz w:val="22"/>
          <w:szCs w:val="20"/>
        </w:rPr>
        <w:t>Homework #4</w:t>
      </w:r>
    </w:p>
    <w:p w14:paraId="6BD9BBE6" w14:textId="561369BE" w:rsidR="009276B7" w:rsidRPr="00796A03" w:rsidRDefault="000C7A33" w:rsidP="00E50D87">
      <w:pPr>
        <w:jc w:val="center"/>
        <w:rPr>
          <w:rFonts w:ascii="Consolas" w:hAnsi="Consolas" w:cs="Adobe Naskh Medium"/>
          <w:b/>
          <w:sz w:val="22"/>
          <w:szCs w:val="20"/>
        </w:rPr>
      </w:pPr>
      <w:r w:rsidRPr="00796A03">
        <w:rPr>
          <w:rFonts w:ascii="Consolas" w:hAnsi="Consolas" w:cs="Adobe Naskh Medium"/>
          <w:b/>
          <w:sz w:val="22"/>
          <w:szCs w:val="20"/>
        </w:rPr>
        <w:t>Tiles</w:t>
      </w:r>
    </w:p>
    <w:p w14:paraId="1B0A5946" w14:textId="77777777" w:rsidR="009276B7" w:rsidRPr="00796A03" w:rsidRDefault="009276B7" w:rsidP="009276B7">
      <w:pPr>
        <w:tabs>
          <w:tab w:val="left" w:pos="4800"/>
        </w:tabs>
        <w:rPr>
          <w:rFonts w:ascii="Consolas" w:hAnsi="Consolas" w:cs="Adobe Naskh Medium"/>
          <w:sz w:val="22"/>
          <w:szCs w:val="20"/>
        </w:rPr>
      </w:pPr>
      <w:r w:rsidRPr="00796A03">
        <w:rPr>
          <w:rFonts w:ascii="Consolas" w:hAnsi="Consolas" w:cs="Adobe Naskh Medium"/>
          <w:sz w:val="22"/>
          <w:szCs w:val="20"/>
        </w:rPr>
        <w:tab/>
      </w:r>
    </w:p>
    <w:p w14:paraId="770F8980" w14:textId="77777777" w:rsidR="009276B7" w:rsidRDefault="009276B7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 w:rsidRPr="009276B7">
        <w:rPr>
          <w:rFonts w:ascii="Consolas" w:hAnsi="Consolas" w:cs="Adobe Naskh Medium"/>
          <w:sz w:val="20"/>
          <w:szCs w:val="20"/>
        </w:rPr>
        <w:t xml:space="preserve">In this program, you are to create </w:t>
      </w:r>
      <w:r>
        <w:rPr>
          <w:rFonts w:ascii="Consolas" w:hAnsi="Consolas" w:cs="Adobe Naskh Medium"/>
          <w:sz w:val="20"/>
          <w:szCs w:val="20"/>
        </w:rPr>
        <w:t>a Java application that produces a colored mosaic of tiles. The form your application produces should look like this:</w:t>
      </w:r>
    </w:p>
    <w:p w14:paraId="1BFDF13D" w14:textId="77777777" w:rsidR="000C7A33" w:rsidRDefault="000C7A33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2A1AE0BF" w14:textId="3A127936" w:rsidR="009276B7" w:rsidRDefault="000C7A33" w:rsidP="009276B7">
      <w:pPr>
        <w:tabs>
          <w:tab w:val="left" w:pos="4800"/>
        </w:tabs>
        <w:jc w:val="center"/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noProof/>
          <w:sz w:val="20"/>
          <w:szCs w:val="20"/>
        </w:rPr>
        <w:drawing>
          <wp:inline distT="0" distB="0" distL="0" distR="0" wp14:anchorId="5228168C" wp14:editId="1233A59E">
            <wp:extent cx="3479778" cy="3924300"/>
            <wp:effectExtent l="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65" cy="39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D2EE" w14:textId="77777777" w:rsidR="009276B7" w:rsidRDefault="009276B7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26A4E29B" w14:textId="23983CA1" w:rsidR="009276B7" w:rsidRDefault="009276B7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 xml:space="preserve">Whenever the user presses the button, the arrangement of </w:t>
      </w:r>
      <w:r w:rsidR="000C7A33">
        <w:rPr>
          <w:rFonts w:ascii="Consolas" w:hAnsi="Consolas" w:cs="Adobe Naskh Medium"/>
          <w:sz w:val="20"/>
          <w:szCs w:val="20"/>
        </w:rPr>
        <w:t>tiles</w:t>
      </w:r>
      <w:r>
        <w:rPr>
          <w:rFonts w:ascii="Consolas" w:hAnsi="Consolas" w:cs="Adobe Naskh Medium"/>
          <w:sz w:val="20"/>
          <w:szCs w:val="20"/>
        </w:rPr>
        <w:t xml:space="preserve"> </w:t>
      </w:r>
      <w:r w:rsidR="000C7A33">
        <w:rPr>
          <w:rFonts w:ascii="Consolas" w:hAnsi="Consolas" w:cs="Adobe Naskh Medium"/>
          <w:sz w:val="20"/>
          <w:szCs w:val="20"/>
        </w:rPr>
        <w:t>must</w:t>
      </w:r>
      <w:r>
        <w:rPr>
          <w:rFonts w:ascii="Consolas" w:hAnsi="Consolas" w:cs="Adobe Naskh Medium"/>
          <w:sz w:val="20"/>
          <w:szCs w:val="20"/>
        </w:rPr>
        <w:t xml:space="preserve"> change at random.</w:t>
      </w:r>
    </w:p>
    <w:p w14:paraId="225AC176" w14:textId="77777777" w:rsidR="000C7A33" w:rsidRDefault="000C7A33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142F23CD" w14:textId="1E1DCCAE" w:rsidR="000C7A33" w:rsidRDefault="000C7A33" w:rsidP="000C7A33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>You will need to define the following classes.</w:t>
      </w:r>
    </w:p>
    <w:p w14:paraId="68FBC768" w14:textId="77777777" w:rsidR="000C7A33" w:rsidRDefault="000C7A33" w:rsidP="000C7A33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0C7A33" w14:paraId="0DA4B2B3" w14:textId="77777777" w:rsidTr="000C7A33">
        <w:tc>
          <w:tcPr>
            <w:tcW w:w="2628" w:type="dxa"/>
          </w:tcPr>
          <w:p w14:paraId="658556F0" w14:textId="7580232C" w:rsidR="000C7A33" w:rsidRDefault="000C7A33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Tile</w:t>
            </w:r>
          </w:p>
        </w:tc>
        <w:tc>
          <w:tcPr>
            <w:tcW w:w="6948" w:type="dxa"/>
          </w:tcPr>
          <w:p w14:paraId="476520B6" w14:textId="5CB2584D" w:rsidR="000C7A33" w:rsidRDefault="000C7A33" w:rsidP="00177C7C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Represents one of the sha</w:t>
            </w:r>
            <w:r w:rsidR="00177C7C">
              <w:rPr>
                <w:rFonts w:ascii="Consolas" w:hAnsi="Consolas" w:cs="Adobe Naskh Medium"/>
                <w:sz w:val="20"/>
                <w:szCs w:val="20"/>
              </w:rPr>
              <w:t xml:space="preserve">pes shown in the picture. Each tile can be circular or square. Each tile will have a color and a letter that it shows. Each tile will be placed in a particular row or column, so each tile object must keep track of those values, too. The Tile class must have a </w:t>
            </w:r>
            <w:proofErr w:type="spellStart"/>
            <w:r w:rsidR="00177C7C">
              <w:rPr>
                <w:rFonts w:ascii="Consolas" w:hAnsi="Consolas" w:cs="Adobe Naskh Medium"/>
                <w:sz w:val="20"/>
                <w:szCs w:val="20"/>
              </w:rPr>
              <w:t>toString</w:t>
            </w:r>
            <w:proofErr w:type="spellEnd"/>
            <w:r w:rsidR="00177C7C">
              <w:rPr>
                <w:rFonts w:ascii="Consolas" w:hAnsi="Consolas" w:cs="Adobe Naskh Medium"/>
                <w:sz w:val="20"/>
                <w:szCs w:val="20"/>
              </w:rPr>
              <w:t xml:space="preserve"> function that lists the various attributes of the tile, including its type, row, column, associated letter, and the red, green, and blue components of its color.</w:t>
            </w:r>
          </w:p>
        </w:tc>
      </w:tr>
      <w:tr w:rsidR="000C7A33" w14:paraId="3B87EF80" w14:textId="77777777" w:rsidTr="000C7A33">
        <w:tc>
          <w:tcPr>
            <w:tcW w:w="2628" w:type="dxa"/>
          </w:tcPr>
          <w:p w14:paraId="02682292" w14:textId="2464CB79" w:rsidR="000C7A33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TileFrame</w:t>
            </w:r>
            <w:proofErr w:type="spellEnd"/>
          </w:p>
        </w:tc>
        <w:tc>
          <w:tcPr>
            <w:tcW w:w="6948" w:type="dxa"/>
          </w:tcPr>
          <w:p w14:paraId="7002EE96" w14:textId="49DE9BED" w:rsidR="000C7A33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The heavyweight component that houses the panel of tiles as well as another panel that features the Randomize button.</w:t>
            </w:r>
          </w:p>
        </w:tc>
      </w:tr>
      <w:tr w:rsidR="00177C7C" w14:paraId="7E17704C" w14:textId="77777777" w:rsidTr="000C7A33">
        <w:tc>
          <w:tcPr>
            <w:tcW w:w="2628" w:type="dxa"/>
          </w:tcPr>
          <w:p w14:paraId="00C92E20" w14:textId="643C2232" w:rsidR="00177C7C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TilePanel</w:t>
            </w:r>
            <w:proofErr w:type="spellEnd"/>
          </w:p>
        </w:tc>
        <w:tc>
          <w:tcPr>
            <w:tcW w:w="6948" w:type="dxa"/>
          </w:tcPr>
          <w:p w14:paraId="40FB2717" w14:textId="36C6AFA3" w:rsidR="00177C7C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panel that occupies most of 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TileFrame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and paints and displays the set of tiles. Its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paintComponent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function will be responsible for rendering each tile in its proper place.</w:t>
            </w:r>
          </w:p>
        </w:tc>
      </w:tr>
      <w:tr w:rsidR="00177C7C" w14:paraId="4090F14E" w14:textId="77777777" w:rsidTr="000C7A33">
        <w:tc>
          <w:tcPr>
            <w:tcW w:w="2628" w:type="dxa"/>
          </w:tcPr>
          <w:p w14:paraId="5DAF6291" w14:textId="138625F0" w:rsidR="00177C7C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TilePrinter</w:t>
            </w:r>
            <w:proofErr w:type="spellEnd"/>
          </w:p>
        </w:tc>
        <w:tc>
          <w:tcPr>
            <w:tcW w:w="6948" w:type="dxa"/>
          </w:tcPr>
          <w:p w14:paraId="2C652D8B" w14:textId="1C6A318B" w:rsidR="00177C7C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A class that has a function called print that takes in an array of Tiles and prints them to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System.out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by calling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on each Tile.</w:t>
            </w:r>
          </w:p>
        </w:tc>
      </w:tr>
      <w:tr w:rsidR="00177C7C" w14:paraId="63A708F2" w14:textId="77777777" w:rsidTr="000C7A33">
        <w:tc>
          <w:tcPr>
            <w:tcW w:w="2628" w:type="dxa"/>
          </w:tcPr>
          <w:p w14:paraId="4DCBF23C" w14:textId="1A0F25E6" w:rsidR="00177C7C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lastRenderedPageBreak/>
              <w:t>TileRandomizer</w:t>
            </w:r>
            <w:proofErr w:type="spellEnd"/>
          </w:p>
        </w:tc>
        <w:tc>
          <w:tcPr>
            <w:tcW w:w="6948" w:type="dxa"/>
          </w:tcPr>
          <w:p w14:paraId="2418BA12" w14:textId="6DFEBE67" w:rsidR="00177C7C" w:rsidRDefault="00177C7C" w:rsidP="000C7A33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A class that has functions for building a tile with random parameters, for changing an existing tile’s attributes to random values, and for changing the attributes of an entire array of tiles. You could call those functions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buildTile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changeTile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changeTiles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>, respectively.</w:t>
            </w:r>
          </w:p>
        </w:tc>
      </w:tr>
    </w:tbl>
    <w:p w14:paraId="070A1AF1" w14:textId="70A2F610" w:rsidR="000C7A33" w:rsidRDefault="000C7A33" w:rsidP="000C7A33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705165EE" w14:textId="77777777" w:rsidR="000C7A33" w:rsidRDefault="000C7A33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3A28D106" w14:textId="65B7AD5C" w:rsidR="009276B7" w:rsidRDefault="00177C7C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 xml:space="preserve">The Randomize Button could be a run-of-the-mill </w:t>
      </w:r>
      <w:proofErr w:type="spellStart"/>
      <w:r>
        <w:rPr>
          <w:rFonts w:ascii="Consolas" w:hAnsi="Consolas" w:cs="Adobe Naskh Medium"/>
          <w:sz w:val="20"/>
          <w:szCs w:val="20"/>
        </w:rPr>
        <w:t>JButton</w:t>
      </w:r>
      <w:proofErr w:type="spellEnd"/>
      <w:r>
        <w:rPr>
          <w:rFonts w:ascii="Consolas" w:hAnsi="Consolas" w:cs="Adobe Naskh Medium"/>
          <w:sz w:val="20"/>
          <w:szCs w:val="20"/>
        </w:rPr>
        <w:t xml:space="preserve">, or it could be a </w:t>
      </w:r>
      <w:proofErr w:type="spellStart"/>
      <w:r>
        <w:rPr>
          <w:rFonts w:ascii="Consolas" w:hAnsi="Consolas" w:cs="Adobe Naskh Medium"/>
          <w:sz w:val="20"/>
          <w:szCs w:val="20"/>
        </w:rPr>
        <w:t>JButton</w:t>
      </w:r>
      <w:proofErr w:type="spellEnd"/>
      <w:r>
        <w:rPr>
          <w:rFonts w:ascii="Consolas" w:hAnsi="Consolas" w:cs="Adobe Naskh Medium"/>
          <w:sz w:val="20"/>
          <w:szCs w:val="20"/>
        </w:rPr>
        <w:t xml:space="preserve"> descendant. You must write an </w:t>
      </w:r>
      <w:proofErr w:type="spellStart"/>
      <w:r>
        <w:rPr>
          <w:rFonts w:ascii="Consolas" w:hAnsi="Consolas" w:cs="Adobe Naskh Medium"/>
          <w:sz w:val="20"/>
          <w:szCs w:val="20"/>
        </w:rPr>
        <w:t>ActionListener</w:t>
      </w:r>
      <w:proofErr w:type="spellEnd"/>
      <w:r>
        <w:rPr>
          <w:rFonts w:ascii="Consolas" w:hAnsi="Consolas" w:cs="Adobe Naskh Medium"/>
          <w:sz w:val="20"/>
          <w:szCs w:val="20"/>
        </w:rPr>
        <w:t xml:space="preserve"> either as an anonymous class or a named one that will randomize the tiles in the mosaic when the button is pressed.</w:t>
      </w:r>
    </w:p>
    <w:p w14:paraId="2D1DA7B6" w14:textId="77777777" w:rsidR="00177C7C" w:rsidRDefault="00177C7C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52827DC2" w14:textId="1682DA4C" w:rsidR="00177C7C" w:rsidRDefault="00177C7C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>The program will be graded as follows:</w:t>
      </w:r>
    </w:p>
    <w:p w14:paraId="731F656C" w14:textId="77777777" w:rsidR="00177C7C" w:rsidRDefault="00177C7C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  <w:gridCol w:w="3258"/>
      </w:tblGrid>
      <w:tr w:rsidR="00177C7C" w14:paraId="592D1350" w14:textId="77777777" w:rsidTr="00177C7C">
        <w:tc>
          <w:tcPr>
            <w:tcW w:w="6318" w:type="dxa"/>
          </w:tcPr>
          <w:p w14:paraId="5341EE28" w14:textId="36DDE432" w:rsidR="00177C7C" w:rsidRDefault="00177C7C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Tile class has all necessary parameters properly declared, at least two constructors, all necessary get and set functions, and a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function that returns a comma-separated String that shows the tile’s shape, row, column, letter, and color components.</w:t>
            </w:r>
          </w:p>
        </w:tc>
        <w:tc>
          <w:tcPr>
            <w:tcW w:w="3258" w:type="dxa"/>
          </w:tcPr>
          <w:p w14:paraId="235A459B" w14:textId="79882FD2" w:rsidR="00177C7C" w:rsidRDefault="00177C7C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5 points</w:t>
            </w:r>
          </w:p>
        </w:tc>
      </w:tr>
      <w:tr w:rsidR="00177C7C" w14:paraId="685D7C40" w14:textId="77777777" w:rsidTr="00177C7C">
        <w:tc>
          <w:tcPr>
            <w:tcW w:w="6318" w:type="dxa"/>
          </w:tcPr>
          <w:p w14:paraId="1140B9E9" w14:textId="657493DE" w:rsidR="00177C7C" w:rsidRDefault="00177C7C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TilePrinter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class has a function called print that writes 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representation of each tile to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System.out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>.</w:t>
            </w:r>
          </w:p>
        </w:tc>
        <w:tc>
          <w:tcPr>
            <w:tcW w:w="3258" w:type="dxa"/>
          </w:tcPr>
          <w:p w14:paraId="7B28D417" w14:textId="445985B6" w:rsidR="00177C7C" w:rsidRDefault="00177C7C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2 points</w:t>
            </w:r>
          </w:p>
        </w:tc>
      </w:tr>
      <w:tr w:rsidR="00177C7C" w14:paraId="336FFE52" w14:textId="77777777" w:rsidTr="00177C7C">
        <w:tc>
          <w:tcPr>
            <w:tcW w:w="6318" w:type="dxa"/>
          </w:tcPr>
          <w:p w14:paraId="08226FA7" w14:textId="182F630C" w:rsidR="00177C7C" w:rsidRDefault="00177C7C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TileRandomizer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class has functions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buildTile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changeTile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changeTiles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. </w:t>
            </w:r>
            <w:proofErr w:type="spellStart"/>
            <w:proofErr w:type="gramStart"/>
            <w:r>
              <w:rPr>
                <w:rFonts w:ascii="Consolas" w:hAnsi="Consolas" w:cs="Adobe Naskh Medium"/>
                <w:sz w:val="20"/>
                <w:szCs w:val="20"/>
              </w:rPr>
              <w:t>buildTile</w:t>
            </w:r>
            <w:proofErr w:type="spellEnd"/>
            <w:proofErr w:type="gramEnd"/>
            <w:r>
              <w:rPr>
                <w:rFonts w:ascii="Consolas" w:hAnsi="Consolas" w:cs="Adobe Naskh Medium"/>
                <w:sz w:val="20"/>
                <w:szCs w:val="20"/>
              </w:rPr>
              <w:t xml:space="preserve"> creates a new Tile with random parameters. </w:t>
            </w:r>
            <w:proofErr w:type="spellStart"/>
            <w:proofErr w:type="gramStart"/>
            <w:r>
              <w:rPr>
                <w:rFonts w:ascii="Consolas" w:hAnsi="Consolas" w:cs="Adobe Naskh Medium"/>
                <w:sz w:val="20"/>
                <w:szCs w:val="20"/>
              </w:rPr>
              <w:t>changeTile</w:t>
            </w:r>
            <w:proofErr w:type="spellEnd"/>
            <w:proofErr w:type="gramEnd"/>
            <w:r>
              <w:rPr>
                <w:rFonts w:ascii="Consolas" w:hAnsi="Consolas" w:cs="Adobe Naskh Medium"/>
                <w:sz w:val="20"/>
                <w:szCs w:val="20"/>
              </w:rPr>
              <w:t xml:space="preserve"> takes an existing tile and changes its letter</w:t>
            </w:r>
            <w:r w:rsidR="00744E25">
              <w:rPr>
                <w:rFonts w:ascii="Consolas" w:hAnsi="Consolas" w:cs="Adobe Naskh Medium"/>
                <w:sz w:val="20"/>
                <w:szCs w:val="20"/>
              </w:rPr>
              <w:t>, color, and shape.</w:t>
            </w:r>
          </w:p>
        </w:tc>
        <w:tc>
          <w:tcPr>
            <w:tcW w:w="3258" w:type="dxa"/>
          </w:tcPr>
          <w:p w14:paraId="2C221AEF" w14:textId="6CF77D47" w:rsidR="00177C7C" w:rsidRDefault="00744E25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3 points</w:t>
            </w:r>
          </w:p>
        </w:tc>
      </w:tr>
      <w:tr w:rsidR="00744E25" w14:paraId="55D1E4D6" w14:textId="77777777" w:rsidTr="00177C7C">
        <w:tc>
          <w:tcPr>
            <w:tcW w:w="6318" w:type="dxa"/>
          </w:tcPr>
          <w:p w14:paraId="61DEAF4A" w14:textId="658EFA1A" w:rsidR="00744E25" w:rsidRDefault="00744E25" w:rsidP="00744E25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TileFrame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class holds two panels, a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TilePanel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and another panel that contains the “Randomize” button. It has a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BorderLayout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to arrange them. </w:t>
            </w:r>
          </w:p>
        </w:tc>
        <w:tc>
          <w:tcPr>
            <w:tcW w:w="3258" w:type="dxa"/>
          </w:tcPr>
          <w:p w14:paraId="36F7A717" w14:textId="391DAECF" w:rsidR="00744E25" w:rsidRDefault="00744E25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3 points</w:t>
            </w:r>
          </w:p>
        </w:tc>
      </w:tr>
      <w:tr w:rsidR="00744E25" w14:paraId="2A6E0ABA" w14:textId="77777777" w:rsidTr="00177C7C">
        <w:tc>
          <w:tcPr>
            <w:tcW w:w="6318" w:type="dxa"/>
          </w:tcPr>
          <w:p w14:paraId="4BE089EA" w14:textId="38FF154F" w:rsidR="00744E25" w:rsidRDefault="00744E25" w:rsidP="00744E25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TilePanel’s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paintComponent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function</w:t>
            </w:r>
            <w:r w:rsidR="004B5790">
              <w:rPr>
                <w:rFonts w:ascii="Consolas" w:hAnsi="Consolas" w:cs="Adobe Naskh Medium"/>
                <w:sz w:val="20"/>
                <w:szCs w:val="20"/>
              </w:rPr>
              <w:t xml:space="preserve"> draws all the tiles in the proper location with the proper colors and with the correct letters. The letters must be centered and rendered in a color that makes them visible.</w:t>
            </w:r>
          </w:p>
        </w:tc>
        <w:tc>
          <w:tcPr>
            <w:tcW w:w="3258" w:type="dxa"/>
          </w:tcPr>
          <w:p w14:paraId="0017C1AF" w14:textId="2CE1586F" w:rsidR="00744E25" w:rsidRDefault="004B5790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4 points</w:t>
            </w:r>
          </w:p>
        </w:tc>
      </w:tr>
      <w:tr w:rsidR="004B5790" w14:paraId="5C61D527" w14:textId="77777777" w:rsidTr="00177C7C">
        <w:tc>
          <w:tcPr>
            <w:tcW w:w="6318" w:type="dxa"/>
          </w:tcPr>
          <w:p w14:paraId="1A7275F4" w14:textId="25F890CC" w:rsidR="004B5790" w:rsidRDefault="004B5790" w:rsidP="00744E25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When the Randomize button is clicked, the tiles are shuffled so that a new pattern emerges. This is accomplished using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TileRandomizer’s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changeTiles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function.</w:t>
            </w:r>
          </w:p>
        </w:tc>
        <w:tc>
          <w:tcPr>
            <w:tcW w:w="3258" w:type="dxa"/>
          </w:tcPr>
          <w:p w14:paraId="3423CC4F" w14:textId="4BD7B701" w:rsidR="004B5790" w:rsidRDefault="004B5790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3 points</w:t>
            </w:r>
          </w:p>
        </w:tc>
      </w:tr>
      <w:tr w:rsidR="004B5790" w14:paraId="49E82925" w14:textId="77777777" w:rsidTr="00177C7C">
        <w:tc>
          <w:tcPr>
            <w:tcW w:w="6318" w:type="dxa"/>
          </w:tcPr>
          <w:p w14:paraId="4FD611F7" w14:textId="6A7F48C8" w:rsidR="004B5790" w:rsidRDefault="004B5790" w:rsidP="00744E25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 xml:space="preserve">The main function creates an array of 100 tiles. It creates and uses a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TilePrinter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to print the tiles to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System.out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. It creates and shows the </w:t>
            </w:r>
            <w:proofErr w:type="spellStart"/>
            <w:r>
              <w:rPr>
                <w:rFonts w:ascii="Consolas" w:hAnsi="Consolas" w:cs="Adobe Naskh Medium"/>
                <w:sz w:val="20"/>
                <w:szCs w:val="20"/>
              </w:rPr>
              <w:t>TileFrame</w:t>
            </w:r>
            <w:proofErr w:type="spellEnd"/>
            <w:r>
              <w:rPr>
                <w:rFonts w:ascii="Consolas" w:hAnsi="Consolas" w:cs="Adobe Naskh Medium"/>
                <w:sz w:val="20"/>
                <w:szCs w:val="20"/>
              </w:rPr>
              <w:t xml:space="preserve"> to display the tiles.</w:t>
            </w:r>
          </w:p>
        </w:tc>
        <w:tc>
          <w:tcPr>
            <w:tcW w:w="3258" w:type="dxa"/>
          </w:tcPr>
          <w:p w14:paraId="627BFEBB" w14:textId="3018006A" w:rsidR="004B5790" w:rsidRDefault="004B5790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3 points</w:t>
            </w:r>
          </w:p>
        </w:tc>
      </w:tr>
      <w:tr w:rsidR="004B5790" w14:paraId="5864C656" w14:textId="77777777" w:rsidTr="00177C7C">
        <w:tc>
          <w:tcPr>
            <w:tcW w:w="6318" w:type="dxa"/>
          </w:tcPr>
          <w:p w14:paraId="71921819" w14:textId="2D19BA98" w:rsidR="004B5790" w:rsidRDefault="004B5790" w:rsidP="00744E25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The code is sufficiently commented.</w:t>
            </w:r>
          </w:p>
        </w:tc>
        <w:tc>
          <w:tcPr>
            <w:tcW w:w="3258" w:type="dxa"/>
          </w:tcPr>
          <w:p w14:paraId="0CB35F89" w14:textId="4F181B88" w:rsidR="004B5790" w:rsidRDefault="004B5790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1 point</w:t>
            </w:r>
          </w:p>
        </w:tc>
      </w:tr>
      <w:tr w:rsidR="004B5790" w14:paraId="004F7709" w14:textId="77777777" w:rsidTr="00177C7C">
        <w:tc>
          <w:tcPr>
            <w:tcW w:w="6318" w:type="dxa"/>
          </w:tcPr>
          <w:p w14:paraId="074C934E" w14:textId="03963E4F" w:rsidR="004B5790" w:rsidRDefault="004B5790" w:rsidP="00744E25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Your program is submitted as Tiles_LastName.java.</w:t>
            </w:r>
          </w:p>
        </w:tc>
        <w:tc>
          <w:tcPr>
            <w:tcW w:w="3258" w:type="dxa"/>
          </w:tcPr>
          <w:p w14:paraId="1FBBBD07" w14:textId="35E10C5B" w:rsidR="004B5790" w:rsidRDefault="004B5790" w:rsidP="009276B7">
            <w:pPr>
              <w:tabs>
                <w:tab w:val="left" w:pos="4800"/>
              </w:tabs>
              <w:rPr>
                <w:rFonts w:ascii="Consolas" w:hAnsi="Consolas" w:cs="Adobe Naskh Medium"/>
                <w:sz w:val="20"/>
                <w:szCs w:val="20"/>
              </w:rPr>
            </w:pPr>
            <w:r>
              <w:rPr>
                <w:rFonts w:ascii="Consolas" w:hAnsi="Consolas" w:cs="Adobe Naskh Medium"/>
                <w:sz w:val="20"/>
                <w:szCs w:val="20"/>
              </w:rPr>
              <w:t>1 point</w:t>
            </w:r>
          </w:p>
        </w:tc>
      </w:tr>
    </w:tbl>
    <w:p w14:paraId="34FD450A" w14:textId="77777777" w:rsidR="00177C7C" w:rsidRDefault="00177C7C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19E6F5EB" w14:textId="203207A0" w:rsidR="004B5790" w:rsidRDefault="004B5790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>So, this is worth a total of 25 points.</w:t>
      </w:r>
    </w:p>
    <w:p w14:paraId="3A5B45CA" w14:textId="77777777" w:rsidR="004B5790" w:rsidRDefault="004B5790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5A9126DB" w14:textId="6192CA4B" w:rsidR="004B5790" w:rsidRPr="00796A03" w:rsidRDefault="004B5790" w:rsidP="009276B7">
      <w:pPr>
        <w:tabs>
          <w:tab w:val="left" w:pos="4800"/>
        </w:tabs>
        <w:rPr>
          <w:rFonts w:ascii="Consolas" w:hAnsi="Consolas" w:cs="Adobe Naskh Medium"/>
          <w:b/>
          <w:sz w:val="20"/>
          <w:szCs w:val="20"/>
        </w:rPr>
      </w:pPr>
      <w:bookmarkStart w:id="0" w:name="_GoBack"/>
      <w:r w:rsidRPr="00796A03">
        <w:rPr>
          <w:rFonts w:ascii="Consolas" w:hAnsi="Consolas" w:cs="Adobe Naskh Medium"/>
          <w:b/>
          <w:sz w:val="20"/>
          <w:szCs w:val="20"/>
        </w:rPr>
        <w:t>YOU MUST DO THIS GRADUALLY, A LITTLE AT A TIME, or you will not finish it.</w:t>
      </w:r>
    </w:p>
    <w:bookmarkEnd w:id="0"/>
    <w:p w14:paraId="0D8C7C8C" w14:textId="77777777" w:rsidR="004B5790" w:rsidRDefault="004B5790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57678B5E" w14:textId="2C9349B2" w:rsidR="004B5790" w:rsidRDefault="004B5790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>Do not copy other people’s code. I will check with MOSS, and, if it determines that you have copied the code, you will be give a 0 on this assignment, and your final grade will be lowered one who letter at the end of the term.</w:t>
      </w:r>
    </w:p>
    <w:p w14:paraId="297EFB8C" w14:textId="77777777" w:rsidR="004B5790" w:rsidRDefault="004B5790" w:rsidP="009276B7">
      <w:pPr>
        <w:tabs>
          <w:tab w:val="left" w:pos="4800"/>
        </w:tabs>
        <w:rPr>
          <w:rFonts w:ascii="Consolas" w:hAnsi="Consolas" w:cs="Adobe Naskh Medium"/>
          <w:sz w:val="20"/>
          <w:szCs w:val="20"/>
        </w:rPr>
      </w:pPr>
    </w:p>
    <w:p w14:paraId="0784E116" w14:textId="130F5237" w:rsidR="004B5790" w:rsidRPr="00796A03" w:rsidRDefault="004B5790" w:rsidP="009276B7">
      <w:pPr>
        <w:tabs>
          <w:tab w:val="left" w:pos="4800"/>
        </w:tabs>
        <w:rPr>
          <w:rFonts w:ascii="Consolas" w:hAnsi="Consolas" w:cs="Adobe Naskh Medium"/>
          <w:b/>
          <w:sz w:val="20"/>
          <w:szCs w:val="20"/>
        </w:rPr>
      </w:pPr>
      <w:r>
        <w:rPr>
          <w:rFonts w:ascii="Consolas" w:hAnsi="Consolas" w:cs="Adobe Naskh Medium"/>
          <w:sz w:val="20"/>
          <w:szCs w:val="20"/>
        </w:rPr>
        <w:t xml:space="preserve">Please let me know if and when you need help with this. </w:t>
      </w:r>
      <w:r w:rsidRPr="00796A03">
        <w:rPr>
          <w:rFonts w:ascii="Consolas" w:hAnsi="Consolas" w:cs="Adobe Naskh Medium"/>
          <w:b/>
          <w:sz w:val="20"/>
          <w:szCs w:val="20"/>
        </w:rPr>
        <w:t xml:space="preserve">AGAIN, DO IT GRADUALLY, STARTING </w:t>
      </w:r>
      <w:r w:rsidR="00140E34">
        <w:rPr>
          <w:rFonts w:ascii="Consolas" w:hAnsi="Consolas" w:cs="Adobe Naskh Medium"/>
          <w:b/>
          <w:sz w:val="20"/>
          <w:szCs w:val="20"/>
        </w:rPr>
        <w:t>ON THE FIRST DAY OF THE WEEK</w:t>
      </w:r>
      <w:r w:rsidRPr="00796A03">
        <w:rPr>
          <w:rFonts w:ascii="Consolas" w:hAnsi="Consolas" w:cs="Adobe Naskh Medium"/>
          <w:b/>
          <w:sz w:val="20"/>
          <w:szCs w:val="20"/>
        </w:rPr>
        <w:t>.</w:t>
      </w:r>
    </w:p>
    <w:sectPr w:rsidR="004B5790" w:rsidRPr="00796A03" w:rsidSect="000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obe Naskh Medium">
    <w:panose1 w:val="01010101010101010101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3CF"/>
    <w:multiLevelType w:val="hybridMultilevel"/>
    <w:tmpl w:val="7D905D12"/>
    <w:lvl w:ilvl="0" w:tplc="28D85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089B"/>
    <w:multiLevelType w:val="hybridMultilevel"/>
    <w:tmpl w:val="89284778"/>
    <w:lvl w:ilvl="0" w:tplc="6B1EEE76">
      <w:numFmt w:val="bullet"/>
      <w:lvlText w:val=""/>
      <w:lvlJc w:val="left"/>
      <w:pPr>
        <w:ind w:left="720" w:hanging="360"/>
      </w:pPr>
      <w:rPr>
        <w:rFonts w:ascii="Symbol" w:eastAsia="ＭＳ 明朝" w:hAnsi="Symbol" w:cs="Adobe Naskh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1D66"/>
    <w:multiLevelType w:val="hybridMultilevel"/>
    <w:tmpl w:val="21F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D769A"/>
    <w:multiLevelType w:val="hybridMultilevel"/>
    <w:tmpl w:val="73EA7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FA3D29"/>
    <w:multiLevelType w:val="multilevel"/>
    <w:tmpl w:val="89284778"/>
    <w:lvl w:ilvl="0">
      <w:numFmt w:val="bullet"/>
      <w:lvlText w:val=""/>
      <w:lvlJc w:val="left"/>
      <w:pPr>
        <w:ind w:left="720" w:hanging="360"/>
      </w:pPr>
      <w:rPr>
        <w:rFonts w:ascii="Symbol" w:eastAsia="ＭＳ 明朝" w:hAnsi="Symbol" w:cs="Adobe Naskh Medium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60922"/>
    <w:multiLevelType w:val="multilevel"/>
    <w:tmpl w:val="73EA7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3B5F06"/>
    <w:multiLevelType w:val="hybridMultilevel"/>
    <w:tmpl w:val="A52AC086"/>
    <w:lvl w:ilvl="0" w:tplc="6B1EEE76">
      <w:numFmt w:val="bullet"/>
      <w:lvlText w:val=""/>
      <w:lvlJc w:val="left"/>
      <w:pPr>
        <w:ind w:left="720" w:hanging="360"/>
      </w:pPr>
      <w:rPr>
        <w:rFonts w:ascii="Symbol" w:eastAsia="ＭＳ 明朝" w:hAnsi="Symbol" w:cs="Adobe Naskh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B7"/>
    <w:rsid w:val="000C7A33"/>
    <w:rsid w:val="00140E34"/>
    <w:rsid w:val="001604CB"/>
    <w:rsid w:val="00177C7C"/>
    <w:rsid w:val="003F2EC0"/>
    <w:rsid w:val="004B5790"/>
    <w:rsid w:val="0058779D"/>
    <w:rsid w:val="00744E25"/>
    <w:rsid w:val="00796A03"/>
    <w:rsid w:val="00814EDB"/>
    <w:rsid w:val="00820EE4"/>
    <w:rsid w:val="009276B7"/>
    <w:rsid w:val="00B4750C"/>
    <w:rsid w:val="00C872FA"/>
    <w:rsid w:val="00E50D87"/>
    <w:rsid w:val="00EE15A3"/>
    <w:rsid w:val="00E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34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E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E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C7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E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E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C7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chool3:Library:Application%20Support:Microsoft:Office:User%20Templates:My%20Templates:CompSci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CompSciNotes.dot</Template>
  <TotalTime>5</TotalTime>
  <Pages>2</Pages>
  <Words>564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3</cp:revision>
  <dcterms:created xsi:type="dcterms:W3CDTF">2016-03-05T14:08:00Z</dcterms:created>
  <dcterms:modified xsi:type="dcterms:W3CDTF">2016-05-25T02:34:00Z</dcterms:modified>
</cp:coreProperties>
</file>