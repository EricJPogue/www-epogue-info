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EDF81" w14:textId="77777777" w:rsidR="00F04CF2" w:rsidRPr="00483959" w:rsidRDefault="00E9763C" w:rsidP="00E9763C">
      <w:pPr>
        <w:spacing w:after="0"/>
        <w:jc w:val="center"/>
        <w:rPr>
          <w:rFonts w:ascii="Consolas" w:hAnsi="Consolas" w:cs="Consolas"/>
          <w:b/>
        </w:rPr>
      </w:pPr>
      <w:r w:rsidRPr="00483959">
        <w:rPr>
          <w:rFonts w:ascii="Consolas" w:hAnsi="Consolas" w:cs="Consolas"/>
          <w:b/>
        </w:rPr>
        <w:t>CS 245 – Object-Oriented Programming</w:t>
      </w:r>
    </w:p>
    <w:p w14:paraId="661AFDEB" w14:textId="48D72F44" w:rsidR="00483959" w:rsidRPr="00483959" w:rsidRDefault="00483959" w:rsidP="00E9763C">
      <w:pPr>
        <w:spacing w:after="0"/>
        <w:jc w:val="center"/>
        <w:rPr>
          <w:rFonts w:ascii="Consolas" w:hAnsi="Consolas" w:cs="Consolas"/>
          <w:b/>
        </w:rPr>
      </w:pPr>
      <w:r w:rsidRPr="00483959">
        <w:rPr>
          <w:rFonts w:ascii="Consolas" w:hAnsi="Consolas" w:cs="Consolas"/>
          <w:b/>
        </w:rPr>
        <w:t>Week 6 Assignment – 25 points</w:t>
      </w:r>
    </w:p>
    <w:p w14:paraId="348BFEC8" w14:textId="77777777" w:rsidR="00483959" w:rsidRDefault="00483959" w:rsidP="00E9763C">
      <w:pPr>
        <w:spacing w:after="0"/>
        <w:jc w:val="center"/>
        <w:rPr>
          <w:rFonts w:ascii="Consolas" w:hAnsi="Consolas" w:cs="Consolas"/>
        </w:rPr>
      </w:pPr>
    </w:p>
    <w:p w14:paraId="72871A9A" w14:textId="178A9941" w:rsidR="00483959" w:rsidRPr="00483959" w:rsidRDefault="00483959" w:rsidP="00E9763C">
      <w:pPr>
        <w:spacing w:after="0"/>
        <w:jc w:val="center"/>
        <w:rPr>
          <w:rFonts w:ascii="Consolas" w:hAnsi="Consolas" w:cs="Consolas"/>
          <w:b/>
        </w:rPr>
      </w:pPr>
      <w:r w:rsidRPr="00483959">
        <w:rPr>
          <w:rFonts w:ascii="Consolas" w:hAnsi="Consolas" w:cs="Consolas"/>
          <w:b/>
        </w:rPr>
        <w:t>Part 1 – Short Answer</w:t>
      </w:r>
    </w:p>
    <w:p w14:paraId="690BACF2" w14:textId="7FF6A3CA" w:rsidR="00483959" w:rsidRPr="00483959" w:rsidRDefault="00483959" w:rsidP="00E9763C">
      <w:pPr>
        <w:spacing w:after="0"/>
        <w:jc w:val="center"/>
        <w:rPr>
          <w:rFonts w:ascii="Consolas" w:hAnsi="Consolas" w:cs="Consolas"/>
          <w:b/>
        </w:rPr>
      </w:pPr>
      <w:r w:rsidRPr="00483959">
        <w:rPr>
          <w:rFonts w:ascii="Consolas" w:hAnsi="Consolas" w:cs="Consolas"/>
          <w:b/>
        </w:rPr>
        <w:t>8 points</w:t>
      </w:r>
    </w:p>
    <w:p w14:paraId="1EEAFBFE" w14:textId="4169C29C" w:rsidR="00483959" w:rsidRPr="00483959" w:rsidRDefault="00483959" w:rsidP="00483959">
      <w:pPr>
        <w:pStyle w:val="ListParagraph"/>
        <w:numPr>
          <w:ilvl w:val="0"/>
          <w:numId w:val="2"/>
        </w:numPr>
        <w:spacing w:after="0"/>
        <w:rPr>
          <w:rFonts w:ascii="Consolas" w:hAnsi="Consolas" w:cs="Consolas"/>
        </w:rPr>
      </w:pPr>
      <w:r w:rsidRPr="00483959">
        <w:rPr>
          <w:rFonts w:ascii="Consolas" w:hAnsi="Consolas" w:cs="Consolas"/>
        </w:rPr>
        <w:t>Which of the following is not an advantage of an interpreted language?</w:t>
      </w:r>
    </w:p>
    <w:p w14:paraId="37D212F8" w14:textId="35CFE520" w:rsidR="00483959" w:rsidRDefault="00483959" w:rsidP="00483959">
      <w:pPr>
        <w:pStyle w:val="ListParagraph"/>
        <w:numPr>
          <w:ilvl w:val="1"/>
          <w:numId w:val="2"/>
        </w:numPr>
        <w:spacing w:after="0"/>
        <w:rPr>
          <w:rFonts w:ascii="Consolas" w:hAnsi="Consolas" w:cs="Consolas"/>
        </w:rPr>
      </w:pPr>
      <w:r>
        <w:rPr>
          <w:rFonts w:ascii="Consolas" w:hAnsi="Consolas" w:cs="Consolas"/>
        </w:rPr>
        <w:t>It is easier to debug.</w:t>
      </w:r>
    </w:p>
    <w:p w14:paraId="3307302C" w14:textId="22BF4E08" w:rsidR="00483959" w:rsidRDefault="00483959" w:rsidP="00483959">
      <w:pPr>
        <w:pStyle w:val="ListParagraph"/>
        <w:numPr>
          <w:ilvl w:val="1"/>
          <w:numId w:val="2"/>
        </w:numPr>
        <w:spacing w:after="0"/>
        <w:rPr>
          <w:rFonts w:ascii="Consolas" w:hAnsi="Consolas" w:cs="Consolas"/>
        </w:rPr>
      </w:pPr>
      <w:r>
        <w:rPr>
          <w:rFonts w:ascii="Consolas" w:hAnsi="Consolas" w:cs="Consolas"/>
        </w:rPr>
        <w:t>It runs more quickly.</w:t>
      </w:r>
    </w:p>
    <w:p w14:paraId="0395BEA4" w14:textId="36F0C372" w:rsidR="00483959" w:rsidRDefault="00483959" w:rsidP="00483959">
      <w:pPr>
        <w:pStyle w:val="ListParagraph"/>
        <w:numPr>
          <w:ilvl w:val="1"/>
          <w:numId w:val="2"/>
        </w:numPr>
        <w:spacing w:after="0"/>
        <w:rPr>
          <w:rFonts w:ascii="Consolas" w:hAnsi="Consolas" w:cs="Consolas"/>
        </w:rPr>
      </w:pPr>
      <w:r>
        <w:rPr>
          <w:rFonts w:ascii="Consolas" w:hAnsi="Consolas" w:cs="Consolas"/>
        </w:rPr>
        <w:t>It enables you to try out code before you add it to the source code.</w:t>
      </w:r>
    </w:p>
    <w:p w14:paraId="20214214" w14:textId="456DC8ED" w:rsidR="00483959" w:rsidRDefault="00483959" w:rsidP="00483959">
      <w:pPr>
        <w:pStyle w:val="ListParagraph"/>
        <w:numPr>
          <w:ilvl w:val="1"/>
          <w:numId w:val="2"/>
        </w:numPr>
        <w:spacing w:after="0"/>
        <w:rPr>
          <w:rFonts w:ascii="Consolas" w:hAnsi="Consolas" w:cs="Consolas"/>
        </w:rPr>
      </w:pPr>
      <w:r>
        <w:rPr>
          <w:rFonts w:ascii="Consolas" w:hAnsi="Consolas" w:cs="Consolas"/>
        </w:rPr>
        <w:t>It is easier to make cross-platform than a compiled language is.</w:t>
      </w:r>
    </w:p>
    <w:p w14:paraId="4D86BF82" w14:textId="458D8690" w:rsidR="00483959" w:rsidRDefault="00483959" w:rsidP="00483959">
      <w:pPr>
        <w:pStyle w:val="ListParagraph"/>
        <w:numPr>
          <w:ilvl w:val="0"/>
          <w:numId w:val="2"/>
        </w:numPr>
        <w:spacing w:after="0"/>
        <w:rPr>
          <w:rFonts w:ascii="Consolas" w:hAnsi="Consolas" w:cs="Consolas"/>
        </w:rPr>
      </w:pPr>
      <w:r>
        <w:rPr>
          <w:rFonts w:ascii="Consolas" w:hAnsi="Consolas" w:cs="Consolas"/>
        </w:rPr>
        <w:t>Which of the following is a false statement?</w:t>
      </w:r>
    </w:p>
    <w:p w14:paraId="1FC1F8C0" w14:textId="2550D1B4" w:rsidR="00483959" w:rsidRDefault="00483959" w:rsidP="00483959">
      <w:pPr>
        <w:pStyle w:val="ListParagraph"/>
        <w:numPr>
          <w:ilvl w:val="1"/>
          <w:numId w:val="2"/>
        </w:numPr>
        <w:spacing w:after="0"/>
        <w:rPr>
          <w:rFonts w:ascii="Consolas" w:hAnsi="Consolas" w:cs="Consolas"/>
        </w:rPr>
      </w:pPr>
      <w:r>
        <w:rPr>
          <w:rFonts w:ascii="Consolas" w:hAnsi="Consolas" w:cs="Consolas"/>
        </w:rPr>
        <w:t>Python is an interpreted language.</w:t>
      </w:r>
    </w:p>
    <w:p w14:paraId="61701E8C" w14:textId="5CA9E758" w:rsidR="00483959" w:rsidRDefault="00483959" w:rsidP="00483959">
      <w:pPr>
        <w:pStyle w:val="ListParagraph"/>
        <w:numPr>
          <w:ilvl w:val="1"/>
          <w:numId w:val="2"/>
        </w:numPr>
        <w:spacing w:after="0"/>
        <w:rPr>
          <w:rFonts w:ascii="Consolas" w:hAnsi="Consolas" w:cs="Consolas"/>
        </w:rPr>
      </w:pPr>
      <w:r>
        <w:rPr>
          <w:rFonts w:ascii="Consolas" w:hAnsi="Consolas" w:cs="Consolas"/>
        </w:rPr>
        <w:t>Python has a large number of libraries for specialized applications.</w:t>
      </w:r>
    </w:p>
    <w:p w14:paraId="450B46DA" w14:textId="5D807CFF" w:rsidR="00483959" w:rsidRDefault="00483959" w:rsidP="00483959">
      <w:pPr>
        <w:pStyle w:val="ListParagraph"/>
        <w:numPr>
          <w:ilvl w:val="1"/>
          <w:numId w:val="2"/>
        </w:numPr>
        <w:spacing w:after="0"/>
        <w:rPr>
          <w:rFonts w:ascii="Consolas" w:hAnsi="Consolas" w:cs="Consolas"/>
        </w:rPr>
      </w:pPr>
      <w:r>
        <w:rPr>
          <w:rFonts w:ascii="Consolas" w:hAnsi="Consolas" w:cs="Consolas"/>
        </w:rPr>
        <w:t xml:space="preserve">Python is ideally suited for applications that need to run quickly, like </w:t>
      </w:r>
      <w:bookmarkStart w:id="0" w:name="_GoBack"/>
      <w:bookmarkEnd w:id="0"/>
      <w:r>
        <w:rPr>
          <w:rFonts w:ascii="Consolas" w:hAnsi="Consolas" w:cs="Consolas"/>
        </w:rPr>
        <w:t>video games.</w:t>
      </w:r>
    </w:p>
    <w:p w14:paraId="7D1D061D" w14:textId="25482339" w:rsidR="00483959" w:rsidRDefault="00483959" w:rsidP="00483959">
      <w:pPr>
        <w:pStyle w:val="ListParagraph"/>
        <w:numPr>
          <w:ilvl w:val="1"/>
          <w:numId w:val="2"/>
        </w:numPr>
        <w:spacing w:after="0"/>
        <w:rPr>
          <w:rFonts w:ascii="Consolas" w:hAnsi="Consolas" w:cs="Consolas"/>
        </w:rPr>
      </w:pPr>
      <w:r>
        <w:rPr>
          <w:rFonts w:ascii="Consolas" w:hAnsi="Consolas" w:cs="Consolas"/>
        </w:rPr>
        <w:t xml:space="preserve">Python development is taking place with both </w:t>
      </w:r>
      <w:proofErr w:type="gramStart"/>
      <w:r>
        <w:rPr>
          <w:rFonts w:ascii="Consolas" w:hAnsi="Consolas" w:cs="Consolas"/>
        </w:rPr>
        <w:t>version</w:t>
      </w:r>
      <w:proofErr w:type="gramEnd"/>
      <w:r>
        <w:rPr>
          <w:rFonts w:ascii="Consolas" w:hAnsi="Consolas" w:cs="Consolas"/>
        </w:rPr>
        <w:t xml:space="preserve"> 2 and 3 of the language.</w:t>
      </w:r>
    </w:p>
    <w:p w14:paraId="5B7BFA5A" w14:textId="40374C3B" w:rsidR="00483959" w:rsidRDefault="00483959" w:rsidP="00483959">
      <w:pPr>
        <w:pStyle w:val="ListParagraph"/>
        <w:numPr>
          <w:ilvl w:val="0"/>
          <w:numId w:val="2"/>
        </w:numPr>
        <w:spacing w:after="0"/>
        <w:rPr>
          <w:rFonts w:ascii="Consolas" w:hAnsi="Consolas" w:cs="Consolas"/>
        </w:rPr>
      </w:pPr>
      <w:r>
        <w:rPr>
          <w:rFonts w:ascii="Consolas" w:hAnsi="Consolas" w:cs="Consolas"/>
        </w:rPr>
        <w:t>Python is a loosely typed language. What does that mean?</w:t>
      </w:r>
    </w:p>
    <w:p w14:paraId="3E4034D3" w14:textId="757E66F4" w:rsidR="00483959" w:rsidRDefault="00483959" w:rsidP="00483959">
      <w:pPr>
        <w:pStyle w:val="ListParagraph"/>
        <w:numPr>
          <w:ilvl w:val="1"/>
          <w:numId w:val="2"/>
        </w:numPr>
        <w:spacing w:after="0"/>
        <w:rPr>
          <w:rFonts w:ascii="Consolas" w:hAnsi="Consolas" w:cs="Consolas"/>
        </w:rPr>
      </w:pPr>
      <w:r>
        <w:rPr>
          <w:rFonts w:ascii="Consolas" w:hAnsi="Consolas" w:cs="Consolas"/>
        </w:rPr>
        <w:t>You don’t explicitly declare the type of the variables you use in your program.</w:t>
      </w:r>
    </w:p>
    <w:p w14:paraId="5426F47E" w14:textId="00BC116F" w:rsidR="00483959" w:rsidRDefault="00483959" w:rsidP="00483959">
      <w:pPr>
        <w:pStyle w:val="ListParagraph"/>
        <w:numPr>
          <w:ilvl w:val="1"/>
          <w:numId w:val="2"/>
        </w:numPr>
        <w:spacing w:after="0"/>
        <w:rPr>
          <w:rFonts w:ascii="Consolas" w:hAnsi="Consolas" w:cs="Consolas"/>
        </w:rPr>
      </w:pPr>
      <w:r>
        <w:rPr>
          <w:rFonts w:ascii="Consolas" w:hAnsi="Consolas" w:cs="Consolas"/>
        </w:rPr>
        <w:t>There are no data types in the Python language.</w:t>
      </w:r>
    </w:p>
    <w:p w14:paraId="0D408F09" w14:textId="68AAFB09" w:rsidR="00483959" w:rsidRDefault="00483959" w:rsidP="00483959">
      <w:pPr>
        <w:pStyle w:val="ListParagraph"/>
        <w:numPr>
          <w:ilvl w:val="1"/>
          <w:numId w:val="2"/>
        </w:numPr>
        <w:spacing w:after="0"/>
        <w:rPr>
          <w:rFonts w:ascii="Consolas" w:hAnsi="Consolas" w:cs="Consolas"/>
        </w:rPr>
      </w:pPr>
      <w:r>
        <w:rPr>
          <w:rFonts w:ascii="Consolas" w:hAnsi="Consolas" w:cs="Consolas"/>
        </w:rPr>
        <w:t>You can perform any arithmetic operation you want with any variable.</w:t>
      </w:r>
    </w:p>
    <w:p w14:paraId="49F5758A" w14:textId="0FC42305" w:rsidR="00483959" w:rsidRDefault="00483959" w:rsidP="00483959">
      <w:pPr>
        <w:pStyle w:val="ListParagraph"/>
        <w:numPr>
          <w:ilvl w:val="1"/>
          <w:numId w:val="2"/>
        </w:numPr>
        <w:spacing w:after="0"/>
        <w:rPr>
          <w:rFonts w:ascii="Consolas" w:hAnsi="Consolas" w:cs="Consolas"/>
        </w:rPr>
      </w:pPr>
      <w:r>
        <w:rPr>
          <w:rFonts w:ascii="Consolas" w:hAnsi="Consolas" w:cs="Consolas"/>
        </w:rPr>
        <w:t xml:space="preserve">You never need to </w:t>
      </w:r>
      <w:proofErr w:type="gramStart"/>
      <w:r>
        <w:rPr>
          <w:rFonts w:ascii="Consolas" w:hAnsi="Consolas" w:cs="Consolas"/>
        </w:rPr>
        <w:t>type-cast</w:t>
      </w:r>
      <w:proofErr w:type="gramEnd"/>
      <w:r>
        <w:rPr>
          <w:rFonts w:ascii="Consolas" w:hAnsi="Consolas" w:cs="Consolas"/>
        </w:rPr>
        <w:t xml:space="preserve"> variables, as the Python interpreter is able to determine the required data type automatically.</w:t>
      </w:r>
    </w:p>
    <w:p w14:paraId="07A994F5" w14:textId="77777777" w:rsidR="00483959" w:rsidRDefault="00483959" w:rsidP="00483959">
      <w:pPr>
        <w:pStyle w:val="ListParagraph"/>
        <w:numPr>
          <w:ilvl w:val="0"/>
          <w:numId w:val="2"/>
        </w:numPr>
        <w:spacing w:after="0"/>
        <w:rPr>
          <w:rFonts w:ascii="Consolas" w:hAnsi="Consolas" w:cs="Consolas"/>
        </w:rPr>
      </w:pPr>
      <w:r>
        <w:rPr>
          <w:rFonts w:ascii="Consolas" w:hAnsi="Consolas" w:cs="Consolas"/>
        </w:rPr>
        <w:t>Suppose I have a list of integers called numbers. Write code to compute and print the sum of the numbers in the list (2 points)</w:t>
      </w:r>
    </w:p>
    <w:p w14:paraId="07A994F5" w14:textId="77777777" w:rsidR="00483959" w:rsidRDefault="00483959" w:rsidP="00483959">
      <w:pPr>
        <w:spacing w:after="0"/>
        <w:rPr>
          <w:rFonts w:ascii="Consolas" w:hAnsi="Consolas" w:cs="Consolas"/>
        </w:rPr>
      </w:pPr>
    </w:p>
    <w:p w14:paraId="363FAAA0" w14:textId="77777777" w:rsidR="00483959" w:rsidRDefault="00483959" w:rsidP="00483959">
      <w:pPr>
        <w:spacing w:after="0"/>
        <w:rPr>
          <w:rFonts w:ascii="Consolas" w:hAnsi="Consolas" w:cs="Consolas"/>
        </w:rPr>
      </w:pPr>
    </w:p>
    <w:p w14:paraId="43819943" w14:textId="77777777" w:rsidR="00483959" w:rsidRDefault="00483959" w:rsidP="00483959">
      <w:pPr>
        <w:spacing w:after="0"/>
        <w:rPr>
          <w:rFonts w:ascii="Consolas" w:hAnsi="Consolas" w:cs="Consolas"/>
        </w:rPr>
      </w:pPr>
    </w:p>
    <w:p w14:paraId="5DE170B6" w14:textId="77777777" w:rsidR="00483959" w:rsidRDefault="00483959" w:rsidP="00483959">
      <w:pPr>
        <w:spacing w:after="0"/>
        <w:rPr>
          <w:rFonts w:ascii="Consolas" w:hAnsi="Consolas" w:cs="Consolas"/>
        </w:rPr>
      </w:pPr>
    </w:p>
    <w:p w14:paraId="2CADDA00" w14:textId="77777777" w:rsidR="00483959" w:rsidRDefault="00483959" w:rsidP="00483959">
      <w:pPr>
        <w:spacing w:after="0"/>
        <w:rPr>
          <w:rFonts w:ascii="Consolas" w:hAnsi="Consolas" w:cs="Consolas"/>
        </w:rPr>
      </w:pPr>
    </w:p>
    <w:p w14:paraId="2490EA59" w14:textId="77777777" w:rsidR="00483959" w:rsidRDefault="00483959" w:rsidP="00483959">
      <w:pPr>
        <w:spacing w:after="0"/>
        <w:rPr>
          <w:rFonts w:ascii="Consolas" w:hAnsi="Consolas" w:cs="Consolas"/>
        </w:rPr>
      </w:pPr>
    </w:p>
    <w:p w14:paraId="667B2295" w14:textId="77777777" w:rsidR="00483959" w:rsidRDefault="00483959" w:rsidP="00483959">
      <w:pPr>
        <w:spacing w:after="0"/>
        <w:rPr>
          <w:rFonts w:ascii="Consolas" w:hAnsi="Consolas" w:cs="Consolas"/>
        </w:rPr>
      </w:pPr>
    </w:p>
    <w:p w14:paraId="1CEAAE8F" w14:textId="77777777" w:rsidR="00483959" w:rsidRDefault="00483959" w:rsidP="00483959">
      <w:pPr>
        <w:spacing w:after="0"/>
        <w:rPr>
          <w:rFonts w:ascii="Consolas" w:hAnsi="Consolas" w:cs="Consolas"/>
        </w:rPr>
      </w:pPr>
    </w:p>
    <w:p w14:paraId="72376429" w14:textId="2A388FEE" w:rsidR="00483959" w:rsidRPr="00483959" w:rsidRDefault="00483959" w:rsidP="00483959">
      <w:pPr>
        <w:pStyle w:val="ListParagraph"/>
        <w:numPr>
          <w:ilvl w:val="0"/>
          <w:numId w:val="2"/>
        </w:numPr>
        <w:spacing w:after="0"/>
        <w:rPr>
          <w:rFonts w:ascii="Consolas" w:hAnsi="Consolas" w:cs="Consolas"/>
        </w:rPr>
      </w:pPr>
      <w:r w:rsidRPr="00483959">
        <w:rPr>
          <w:rFonts w:ascii="Consolas" w:hAnsi="Consolas" w:cs="Consolas"/>
        </w:rPr>
        <w:t>Write code that will ask the user to enter two integers and then print their sum and difference. (2 points)</w:t>
      </w:r>
    </w:p>
    <w:p w14:paraId="669E8E90" w14:textId="77777777" w:rsidR="00483959" w:rsidRDefault="00483959" w:rsidP="00483959">
      <w:pPr>
        <w:spacing w:after="0"/>
        <w:rPr>
          <w:rFonts w:ascii="Consolas" w:hAnsi="Consolas" w:cs="Consolas"/>
        </w:rPr>
      </w:pPr>
    </w:p>
    <w:p w14:paraId="1BE8E9A1" w14:textId="77777777" w:rsidR="00483959" w:rsidRDefault="00483959" w:rsidP="00483959">
      <w:pPr>
        <w:spacing w:after="0"/>
        <w:rPr>
          <w:rFonts w:ascii="Consolas" w:hAnsi="Consolas" w:cs="Consolas"/>
        </w:rPr>
      </w:pPr>
    </w:p>
    <w:p w14:paraId="5157749E" w14:textId="77777777" w:rsidR="00483959" w:rsidRDefault="00483959" w:rsidP="00483959">
      <w:pPr>
        <w:spacing w:after="0"/>
        <w:rPr>
          <w:rFonts w:ascii="Consolas" w:hAnsi="Consolas" w:cs="Consolas"/>
        </w:rPr>
      </w:pPr>
    </w:p>
    <w:p w14:paraId="2321B4E8" w14:textId="77777777" w:rsidR="00483959" w:rsidRDefault="00483959" w:rsidP="00483959">
      <w:pPr>
        <w:spacing w:after="0"/>
        <w:rPr>
          <w:rFonts w:ascii="Consolas" w:hAnsi="Consolas" w:cs="Consolas"/>
        </w:rPr>
      </w:pPr>
    </w:p>
    <w:p w14:paraId="5F25E426" w14:textId="7C58A5F2" w:rsidR="00483959" w:rsidRPr="00483959" w:rsidRDefault="00483959" w:rsidP="00483959">
      <w:pPr>
        <w:pStyle w:val="ListParagraph"/>
        <w:numPr>
          <w:ilvl w:val="0"/>
          <w:numId w:val="2"/>
        </w:numPr>
        <w:spacing w:after="0"/>
        <w:rPr>
          <w:rFonts w:ascii="Consolas" w:hAnsi="Consolas" w:cs="Consolas"/>
        </w:rPr>
      </w:pPr>
      <w:r w:rsidRPr="00483959">
        <w:rPr>
          <w:rFonts w:ascii="Consolas" w:hAnsi="Consolas" w:cs="Consolas"/>
        </w:rPr>
        <w:t>Suppose I have list of integers called numbers. Write a single statement to add the numbers 17 and 22 to the end of the list.</w:t>
      </w:r>
    </w:p>
    <w:p w14:paraId="4BAE64AA" w14:textId="77777777" w:rsidR="00483959" w:rsidRPr="00483959" w:rsidRDefault="00483959" w:rsidP="00483959">
      <w:pPr>
        <w:spacing w:after="0"/>
        <w:ind w:left="360"/>
        <w:rPr>
          <w:rFonts w:ascii="Consolas" w:hAnsi="Consolas" w:cs="Consolas"/>
        </w:rPr>
      </w:pPr>
    </w:p>
    <w:p w14:paraId="0186CF3D" w14:textId="7DDCAC94" w:rsidR="00483959" w:rsidRPr="00483959" w:rsidRDefault="00483959" w:rsidP="00483959">
      <w:pPr>
        <w:spacing w:after="0"/>
        <w:jc w:val="center"/>
        <w:rPr>
          <w:rFonts w:ascii="Consolas" w:hAnsi="Consolas" w:cs="Consolas"/>
          <w:b/>
        </w:rPr>
      </w:pPr>
      <w:r w:rsidRPr="00483959">
        <w:rPr>
          <w:rFonts w:ascii="Consolas" w:hAnsi="Consolas" w:cs="Consolas"/>
          <w:b/>
        </w:rPr>
        <w:lastRenderedPageBreak/>
        <w:t>Part 2 - Programming Assignment</w:t>
      </w:r>
    </w:p>
    <w:p w14:paraId="4732A232" w14:textId="77777777" w:rsidR="00B361AB" w:rsidRPr="00483959" w:rsidRDefault="00B361AB" w:rsidP="00E9763C">
      <w:pPr>
        <w:spacing w:after="0"/>
        <w:jc w:val="center"/>
        <w:rPr>
          <w:rFonts w:ascii="Consolas" w:hAnsi="Consolas" w:cs="Consolas"/>
          <w:b/>
        </w:rPr>
      </w:pPr>
      <w:r w:rsidRPr="00483959">
        <w:rPr>
          <w:rFonts w:ascii="Consolas" w:hAnsi="Consolas" w:cs="Consolas"/>
          <w:b/>
        </w:rPr>
        <w:t>Value: 17 points</w:t>
      </w:r>
    </w:p>
    <w:p w14:paraId="1D7D1ACC" w14:textId="77777777" w:rsidR="00E9763C" w:rsidRDefault="00E9763C" w:rsidP="00E9763C">
      <w:pPr>
        <w:spacing w:after="0"/>
        <w:rPr>
          <w:rFonts w:ascii="Consolas" w:hAnsi="Consolas" w:cs="Consolas"/>
        </w:rPr>
      </w:pPr>
      <w:r>
        <w:rPr>
          <w:rFonts w:ascii="Consolas" w:hAnsi="Consolas" w:cs="Consolas"/>
        </w:rPr>
        <w:t>Runners, walkers, and cyclists like to keep track of how far they’ve gone and how fast. Many apps are available for Android and iOS that help exercisers keep track of their distance and pace. These apps use GPS to track their progress, and they report the person’s pace and overall performance both as they work out and when they have finished their workout. In this homework, we will build a tool that takes the GPS data and produces a report showing the person’s interval-by-interval progress and overall pace.</w:t>
      </w:r>
    </w:p>
    <w:p w14:paraId="6379B6AF" w14:textId="77777777" w:rsidR="00E9763C" w:rsidRDefault="00E9763C" w:rsidP="00E9763C">
      <w:pPr>
        <w:spacing w:after="0"/>
        <w:rPr>
          <w:rFonts w:ascii="Consolas" w:hAnsi="Consolas" w:cs="Consolas"/>
        </w:rPr>
      </w:pPr>
    </w:p>
    <w:p w14:paraId="4F6248B7" w14:textId="77777777" w:rsidR="00E9763C" w:rsidRDefault="00E9763C" w:rsidP="00E9763C">
      <w:pPr>
        <w:spacing w:after="0"/>
        <w:rPr>
          <w:rFonts w:ascii="Consolas" w:hAnsi="Consolas" w:cs="Consolas"/>
        </w:rPr>
      </w:pPr>
      <w:r>
        <w:rPr>
          <w:rFonts w:ascii="Consolas" w:hAnsi="Consolas" w:cs="Consolas"/>
        </w:rPr>
        <w:t>Assume that the GPS data is stored in a file that looks like this:</w:t>
      </w:r>
    </w:p>
    <w:p w14:paraId="088C78F7" w14:textId="77777777" w:rsidR="00E9763C" w:rsidRPr="00E9763C" w:rsidRDefault="00E9763C" w:rsidP="00E9763C">
      <w:pPr>
        <w:spacing w:after="0"/>
        <w:rPr>
          <w:rFonts w:ascii="Consolas" w:hAnsi="Consolas" w:cs="Consolas"/>
        </w:rPr>
      </w:pPr>
      <w:r w:rsidRPr="00E9763C">
        <w:rPr>
          <w:rFonts w:ascii="Consolas" w:hAnsi="Consolas" w:cs="Consolas"/>
        </w:rPr>
        <w:t>10:57:32 38.898556 -77.037852</w:t>
      </w:r>
    </w:p>
    <w:p w14:paraId="10093F1A" w14:textId="77777777" w:rsidR="00E9763C" w:rsidRPr="00E9763C" w:rsidRDefault="00E9763C" w:rsidP="00E9763C">
      <w:pPr>
        <w:spacing w:after="0"/>
        <w:rPr>
          <w:rFonts w:ascii="Consolas" w:hAnsi="Consolas" w:cs="Consolas"/>
        </w:rPr>
      </w:pPr>
      <w:r w:rsidRPr="00E9763C">
        <w:rPr>
          <w:rFonts w:ascii="Consolas" w:hAnsi="Consolas" w:cs="Consolas"/>
        </w:rPr>
        <w:t>11:00:45 38.897147 -77.043934</w:t>
      </w:r>
    </w:p>
    <w:p w14:paraId="4DC671BB" w14:textId="77777777" w:rsidR="00E9763C" w:rsidRPr="00E9763C" w:rsidRDefault="00E9763C" w:rsidP="00E9763C">
      <w:pPr>
        <w:spacing w:after="0"/>
        <w:rPr>
          <w:rFonts w:ascii="Consolas" w:hAnsi="Consolas" w:cs="Consolas"/>
        </w:rPr>
      </w:pPr>
      <w:r w:rsidRPr="00E9763C">
        <w:rPr>
          <w:rFonts w:ascii="Consolas" w:hAnsi="Consolas" w:cs="Consolas"/>
        </w:rPr>
        <w:t>11:03:28 38.896432 -77.052102</w:t>
      </w:r>
    </w:p>
    <w:p w14:paraId="5105EFFE" w14:textId="77777777" w:rsidR="00E9763C" w:rsidRPr="00E9763C" w:rsidRDefault="00E9763C" w:rsidP="00E9763C">
      <w:pPr>
        <w:spacing w:after="0"/>
        <w:rPr>
          <w:rFonts w:ascii="Consolas" w:hAnsi="Consolas" w:cs="Consolas"/>
        </w:rPr>
      </w:pPr>
      <w:r w:rsidRPr="00E9763C">
        <w:rPr>
          <w:rFonts w:ascii="Consolas" w:hAnsi="Consolas" w:cs="Consolas"/>
        </w:rPr>
        <w:t>11:05:34 38.897411 -77.047212</w:t>
      </w:r>
    </w:p>
    <w:p w14:paraId="6BD4D40A" w14:textId="77777777" w:rsidR="00E9763C" w:rsidRPr="00E9763C" w:rsidRDefault="00E9763C" w:rsidP="00E9763C">
      <w:pPr>
        <w:spacing w:after="0"/>
        <w:rPr>
          <w:rFonts w:ascii="Consolas" w:hAnsi="Consolas" w:cs="Consolas"/>
        </w:rPr>
      </w:pPr>
      <w:r w:rsidRPr="00E9763C">
        <w:rPr>
          <w:rFonts w:ascii="Consolas" w:hAnsi="Consolas" w:cs="Consolas"/>
        </w:rPr>
        <w:t>11:08:58 38.898999 -77.040000</w:t>
      </w:r>
    </w:p>
    <w:p w14:paraId="5ED76BA2" w14:textId="77777777" w:rsidR="00E9763C" w:rsidRPr="00E9763C" w:rsidRDefault="00E9763C" w:rsidP="00E9763C">
      <w:pPr>
        <w:spacing w:after="0"/>
        <w:rPr>
          <w:rFonts w:ascii="Consolas" w:hAnsi="Consolas" w:cs="Consolas"/>
        </w:rPr>
      </w:pPr>
      <w:r w:rsidRPr="00E9763C">
        <w:rPr>
          <w:rFonts w:ascii="Consolas" w:hAnsi="Consolas" w:cs="Consolas"/>
        </w:rPr>
        <w:t>11:13:54 38.909032 -77.036894</w:t>
      </w:r>
    </w:p>
    <w:p w14:paraId="09490431" w14:textId="77777777" w:rsidR="00E9763C" w:rsidRPr="00E9763C" w:rsidRDefault="00E9763C" w:rsidP="00E9763C">
      <w:pPr>
        <w:spacing w:after="0"/>
        <w:rPr>
          <w:rFonts w:ascii="Consolas" w:hAnsi="Consolas" w:cs="Consolas"/>
        </w:rPr>
      </w:pPr>
      <w:r w:rsidRPr="00E9763C">
        <w:rPr>
          <w:rFonts w:ascii="Consolas" w:hAnsi="Consolas" w:cs="Consolas"/>
        </w:rPr>
        <w:t>11:19:24 38.920011 -77.029782</w:t>
      </w:r>
    </w:p>
    <w:p w14:paraId="51327336" w14:textId="77777777" w:rsidR="00E9763C" w:rsidRDefault="00E9763C" w:rsidP="00E9763C">
      <w:pPr>
        <w:spacing w:after="0"/>
        <w:rPr>
          <w:rFonts w:ascii="Consolas" w:hAnsi="Consolas" w:cs="Consolas"/>
        </w:rPr>
      </w:pPr>
      <w:r w:rsidRPr="00E9763C">
        <w:rPr>
          <w:rFonts w:ascii="Consolas" w:hAnsi="Consolas" w:cs="Consolas"/>
        </w:rPr>
        <w:t>11:25:47 38.931111 -77.025432</w:t>
      </w:r>
    </w:p>
    <w:p w14:paraId="177ACD4A" w14:textId="77777777" w:rsidR="00E9763C" w:rsidRDefault="00E9763C" w:rsidP="00E9763C">
      <w:pPr>
        <w:spacing w:after="0"/>
        <w:rPr>
          <w:rFonts w:ascii="Consolas" w:hAnsi="Consolas" w:cs="Consolas"/>
        </w:rPr>
      </w:pPr>
    </w:p>
    <w:p w14:paraId="5D224E39" w14:textId="77777777" w:rsidR="00E9763C" w:rsidRDefault="00E9763C" w:rsidP="00E9763C">
      <w:pPr>
        <w:spacing w:after="0"/>
        <w:rPr>
          <w:rFonts w:ascii="Consolas" w:hAnsi="Consolas" w:cs="Consolas"/>
        </w:rPr>
      </w:pPr>
      <w:r>
        <w:rPr>
          <w:rFonts w:ascii="Consolas" w:hAnsi="Consolas" w:cs="Consolas"/>
        </w:rPr>
        <w:t>Each line of the file lists the time (</w:t>
      </w:r>
      <w:proofErr w:type="spellStart"/>
      <w:r>
        <w:rPr>
          <w:rFonts w:ascii="Consolas" w:hAnsi="Consolas" w:cs="Consolas"/>
        </w:rPr>
        <w:t>hh:mm:ss</w:t>
      </w:r>
      <w:proofErr w:type="spellEnd"/>
      <w:r>
        <w:rPr>
          <w:rFonts w:ascii="Consolas" w:hAnsi="Consolas" w:cs="Consolas"/>
        </w:rPr>
        <w:t>) and the person’s position at that time in latitude and longitude. Both the latitude and longitude are expressed in degrees. Your program must read this file and produce a report that looks like this:</w:t>
      </w:r>
    </w:p>
    <w:p w14:paraId="081FBF58" w14:textId="77777777" w:rsidR="00E9763C" w:rsidRDefault="00E9763C" w:rsidP="00E9763C">
      <w:pPr>
        <w:spacing w:after="0"/>
        <w:rPr>
          <w:rFonts w:ascii="Consolas" w:hAnsi="Consolas" w:cs="Consolas"/>
        </w:rPr>
      </w:pPr>
    </w:p>
    <w:p w14:paraId="44FC5641" w14:textId="77777777" w:rsidR="00E9763C" w:rsidRDefault="00E9763C" w:rsidP="00E9763C">
      <w:pPr>
        <w:spacing w:after="0"/>
        <w:rPr>
          <w:rFonts w:ascii="Consolas" w:hAnsi="Consolas" w:cs="Consolas"/>
        </w:rPr>
      </w:pPr>
      <w:r>
        <w:rPr>
          <w:rFonts w:ascii="Consolas" w:hAnsi="Consolas" w:cs="Consolas"/>
          <w:noProof/>
        </w:rPr>
        <w:drawing>
          <wp:inline distT="0" distB="0" distL="0" distR="0" wp14:anchorId="58DFBC38" wp14:editId="1A448AB6">
            <wp:extent cx="4581525" cy="2771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1525" cy="2771775"/>
                    </a:xfrm>
                    <a:prstGeom prst="rect">
                      <a:avLst/>
                    </a:prstGeom>
                    <a:noFill/>
                    <a:ln>
                      <a:noFill/>
                    </a:ln>
                  </pic:spPr>
                </pic:pic>
              </a:graphicData>
            </a:graphic>
          </wp:inline>
        </w:drawing>
      </w:r>
    </w:p>
    <w:p w14:paraId="1F85D9CD" w14:textId="77777777" w:rsidR="00E9763C" w:rsidRDefault="00E9763C" w:rsidP="00E9763C">
      <w:pPr>
        <w:spacing w:after="0"/>
        <w:rPr>
          <w:rFonts w:ascii="Consolas" w:hAnsi="Consolas" w:cs="Consolas"/>
        </w:rPr>
      </w:pPr>
    </w:p>
    <w:p w14:paraId="6D014D4F" w14:textId="77777777" w:rsidR="00E9763C" w:rsidRDefault="00E9763C" w:rsidP="00E9763C">
      <w:pPr>
        <w:spacing w:after="0"/>
        <w:rPr>
          <w:rFonts w:ascii="Consolas" w:hAnsi="Consolas" w:cs="Consolas"/>
        </w:rPr>
      </w:pPr>
      <w:r>
        <w:rPr>
          <w:rFonts w:ascii="Consolas" w:hAnsi="Consolas" w:cs="Consolas"/>
        </w:rPr>
        <w:t xml:space="preserve">This report tabulates the person’s time, latitude, and longitude. For each interval, it also lists the miles traveled and pace during that interval. (We don’t list the distance and pace for the very first interval, because that is </w:t>
      </w:r>
      <w:r>
        <w:rPr>
          <w:rFonts w:ascii="Consolas" w:hAnsi="Consolas" w:cs="Consolas"/>
        </w:rPr>
        <w:lastRenderedPageBreak/>
        <w:t>the person’s starting point.) At the end of the report, the program indicates the person’s best pace in minutes and seconds per mile.</w:t>
      </w:r>
    </w:p>
    <w:p w14:paraId="65FFC69C" w14:textId="77777777" w:rsidR="00E9763C" w:rsidRDefault="00E9763C" w:rsidP="00E9763C">
      <w:pPr>
        <w:spacing w:after="0"/>
        <w:rPr>
          <w:rFonts w:ascii="Consolas" w:hAnsi="Consolas" w:cs="Consolas"/>
        </w:rPr>
      </w:pPr>
    </w:p>
    <w:p w14:paraId="207332B4" w14:textId="77777777" w:rsidR="00E9763C" w:rsidRPr="00B361AB" w:rsidRDefault="00B361AB" w:rsidP="00B361AB">
      <w:pPr>
        <w:spacing w:after="0"/>
        <w:rPr>
          <w:rFonts w:ascii="Consolas" w:hAnsi="Consolas" w:cs="Consolas"/>
        </w:rPr>
      </w:pPr>
      <w:r>
        <w:rPr>
          <w:rFonts w:ascii="Consolas" w:hAnsi="Consolas" w:cs="Consolas"/>
        </w:rPr>
        <w:t xml:space="preserve">You must submit your solution as a file named gps_lastname.py, where you are to replace </w:t>
      </w:r>
      <w:proofErr w:type="spellStart"/>
      <w:r>
        <w:rPr>
          <w:rFonts w:ascii="Consolas" w:hAnsi="Consolas" w:cs="Consolas"/>
        </w:rPr>
        <w:t>lastname</w:t>
      </w:r>
      <w:proofErr w:type="spellEnd"/>
      <w:r>
        <w:rPr>
          <w:rFonts w:ascii="Consolas" w:hAnsi="Consolas" w:cs="Consolas"/>
        </w:rPr>
        <w:t xml:space="preserve"> with, umm, your last name.</w:t>
      </w:r>
    </w:p>
    <w:p w14:paraId="7E6CE9AB" w14:textId="77777777" w:rsidR="00E9763C" w:rsidRDefault="00E9763C" w:rsidP="00E9763C">
      <w:pPr>
        <w:spacing w:after="0"/>
        <w:rPr>
          <w:rFonts w:ascii="Consolas" w:hAnsi="Consolas" w:cs="Consolas"/>
        </w:rPr>
      </w:pPr>
    </w:p>
    <w:p w14:paraId="334D53DC" w14:textId="77777777" w:rsidR="00E9763C" w:rsidRDefault="00E9763C" w:rsidP="00E9763C">
      <w:pPr>
        <w:spacing w:after="0"/>
        <w:rPr>
          <w:rFonts w:ascii="Consolas" w:hAnsi="Consolas" w:cs="Consolas"/>
        </w:rPr>
      </w:pPr>
      <w:r>
        <w:rPr>
          <w:rFonts w:ascii="Consolas" w:hAnsi="Consolas" w:cs="Consolas"/>
        </w:rPr>
        <w:t>Your grade will be determined as follows:</w:t>
      </w:r>
    </w:p>
    <w:p w14:paraId="3896F9D0" w14:textId="77777777" w:rsidR="00E9763C" w:rsidRPr="001B08E5" w:rsidRDefault="002B6055" w:rsidP="00E9763C">
      <w:pPr>
        <w:spacing w:after="0"/>
        <w:rPr>
          <w:rFonts w:ascii="Consolas" w:hAnsi="Consolas" w:cs="Consolas"/>
          <w:sz w:val="20"/>
        </w:rPr>
      </w:pPr>
      <w:r>
        <w:rPr>
          <w:rFonts w:ascii="Consolas" w:hAnsi="Consolas" w:cs="Consolas"/>
          <w:sz w:val="20"/>
        </w:rPr>
        <w:t>1 point</w:t>
      </w:r>
      <w:r>
        <w:rPr>
          <w:rFonts w:ascii="Consolas" w:hAnsi="Consolas" w:cs="Consolas"/>
          <w:sz w:val="20"/>
        </w:rPr>
        <w:tab/>
        <w:t>You submit</w:t>
      </w:r>
      <w:r w:rsidR="00E9763C" w:rsidRPr="001B08E5">
        <w:rPr>
          <w:rFonts w:ascii="Consolas" w:hAnsi="Consolas" w:cs="Consolas"/>
          <w:sz w:val="20"/>
        </w:rPr>
        <w:t xml:space="preserve"> your homework as a </w:t>
      </w:r>
      <w:r w:rsidR="00B361AB">
        <w:rPr>
          <w:rFonts w:ascii="Consolas" w:hAnsi="Consolas" w:cs="Consolas"/>
          <w:sz w:val="20"/>
        </w:rPr>
        <w:t>Python file with the requested name.</w:t>
      </w:r>
    </w:p>
    <w:p w14:paraId="12FA60B4" w14:textId="77777777" w:rsidR="00E9763C" w:rsidRPr="001B08E5" w:rsidRDefault="00E9763C" w:rsidP="00E9763C">
      <w:pPr>
        <w:spacing w:after="0"/>
        <w:rPr>
          <w:rFonts w:ascii="Consolas" w:hAnsi="Consolas" w:cs="Consolas"/>
          <w:sz w:val="20"/>
        </w:rPr>
      </w:pPr>
      <w:r w:rsidRPr="001B08E5">
        <w:rPr>
          <w:rFonts w:ascii="Consolas" w:hAnsi="Consolas" w:cs="Consolas"/>
          <w:sz w:val="20"/>
        </w:rPr>
        <w:t>1 point</w:t>
      </w:r>
      <w:r w:rsidRPr="001B08E5">
        <w:rPr>
          <w:rFonts w:ascii="Consolas" w:hAnsi="Consolas" w:cs="Consolas"/>
          <w:sz w:val="20"/>
        </w:rPr>
        <w:tab/>
        <w:t>Your code is commented well and is understandable</w:t>
      </w:r>
    </w:p>
    <w:p w14:paraId="4A62A7EF" w14:textId="7A6C759A" w:rsidR="007E2C78" w:rsidRPr="001B08E5" w:rsidRDefault="00E9763C" w:rsidP="00E9763C">
      <w:pPr>
        <w:spacing w:after="0"/>
        <w:rPr>
          <w:rFonts w:ascii="Consolas" w:hAnsi="Consolas" w:cs="Consolas"/>
          <w:sz w:val="20"/>
        </w:rPr>
      </w:pPr>
      <w:r w:rsidRPr="001B08E5">
        <w:rPr>
          <w:rFonts w:ascii="Consolas" w:hAnsi="Consolas" w:cs="Consolas"/>
          <w:sz w:val="20"/>
        </w:rPr>
        <w:t>1 point</w:t>
      </w:r>
      <w:r w:rsidRPr="001B08E5">
        <w:rPr>
          <w:rFonts w:ascii="Consolas" w:hAnsi="Consolas" w:cs="Consolas"/>
          <w:sz w:val="20"/>
        </w:rPr>
        <w:tab/>
      </w:r>
      <w:proofErr w:type="gramStart"/>
      <w:r w:rsidRPr="001B08E5">
        <w:rPr>
          <w:rFonts w:ascii="Consolas" w:hAnsi="Consolas" w:cs="Consolas"/>
          <w:sz w:val="20"/>
        </w:rPr>
        <w:t>You</w:t>
      </w:r>
      <w:proofErr w:type="gramEnd"/>
      <w:r w:rsidRPr="001B08E5">
        <w:rPr>
          <w:rFonts w:ascii="Consolas" w:hAnsi="Consolas" w:cs="Consolas"/>
          <w:sz w:val="20"/>
        </w:rPr>
        <w:t xml:space="preserve"> read the GPS data from a text file </w:t>
      </w:r>
      <w:r w:rsidR="004A6076">
        <w:rPr>
          <w:rFonts w:ascii="Consolas" w:hAnsi="Consolas" w:cs="Consolas"/>
          <w:sz w:val="20"/>
        </w:rPr>
        <w:t xml:space="preserve">whose name </w:t>
      </w:r>
      <w:r w:rsidRPr="001B08E5">
        <w:rPr>
          <w:rFonts w:ascii="Consolas" w:hAnsi="Consolas" w:cs="Consolas"/>
          <w:sz w:val="20"/>
        </w:rPr>
        <w:t>the user enters</w:t>
      </w:r>
    </w:p>
    <w:p w14:paraId="53703810" w14:textId="146E225A" w:rsidR="007E2C78" w:rsidRDefault="007E2C78" w:rsidP="00E9763C">
      <w:pPr>
        <w:spacing w:after="0"/>
        <w:rPr>
          <w:rFonts w:ascii="Consolas" w:hAnsi="Consolas" w:cs="Consolas"/>
          <w:sz w:val="20"/>
        </w:rPr>
      </w:pPr>
      <w:r>
        <w:rPr>
          <w:rFonts w:ascii="Consolas" w:hAnsi="Consolas" w:cs="Consolas"/>
          <w:sz w:val="20"/>
        </w:rPr>
        <w:t>4</w:t>
      </w:r>
      <w:r w:rsidR="001B08E5" w:rsidRPr="001B08E5">
        <w:rPr>
          <w:rFonts w:ascii="Consolas" w:hAnsi="Consolas" w:cs="Consolas"/>
          <w:sz w:val="20"/>
        </w:rPr>
        <w:t xml:space="preserve"> points</w:t>
      </w:r>
      <w:r w:rsidR="001B08E5" w:rsidRPr="001B08E5">
        <w:rPr>
          <w:rFonts w:ascii="Consolas" w:hAnsi="Consolas" w:cs="Consolas"/>
          <w:sz w:val="20"/>
        </w:rPr>
        <w:tab/>
      </w:r>
      <w:proofErr w:type="gramStart"/>
      <w:r>
        <w:rPr>
          <w:rFonts w:ascii="Consolas" w:hAnsi="Consolas" w:cs="Consolas"/>
          <w:sz w:val="20"/>
        </w:rPr>
        <w:t>You</w:t>
      </w:r>
      <w:proofErr w:type="gramEnd"/>
      <w:r>
        <w:rPr>
          <w:rFonts w:ascii="Consolas" w:hAnsi="Consolas" w:cs="Consolas"/>
          <w:sz w:val="20"/>
        </w:rPr>
        <w:t xml:space="preserve"> have a class called </w:t>
      </w:r>
      <w:proofErr w:type="spellStart"/>
      <w:r>
        <w:rPr>
          <w:rFonts w:ascii="Consolas" w:hAnsi="Consolas" w:cs="Consolas"/>
          <w:sz w:val="20"/>
        </w:rPr>
        <w:t>GPS_Calculator</w:t>
      </w:r>
      <w:proofErr w:type="spellEnd"/>
      <w:r>
        <w:rPr>
          <w:rFonts w:ascii="Consolas" w:hAnsi="Consolas" w:cs="Consolas"/>
          <w:sz w:val="20"/>
        </w:rPr>
        <w:t xml:space="preserve"> that includes a function</w:t>
      </w:r>
    </w:p>
    <w:p w14:paraId="491E7BD1" w14:textId="77777777" w:rsidR="007E2C78" w:rsidRDefault="007E2C78" w:rsidP="00E9763C">
      <w:pPr>
        <w:spacing w:after="0"/>
        <w:rPr>
          <w:rFonts w:ascii="Consolas" w:hAnsi="Consolas" w:cs="Consolas"/>
          <w:sz w:val="20"/>
        </w:rPr>
      </w:pPr>
      <w:r>
        <w:rPr>
          <w:rFonts w:ascii="Consolas" w:hAnsi="Consolas" w:cs="Consolas"/>
          <w:sz w:val="20"/>
        </w:rPr>
        <w:t xml:space="preserve"> </w:t>
      </w:r>
      <w:r>
        <w:rPr>
          <w:rFonts w:ascii="Consolas" w:hAnsi="Consolas" w:cs="Consolas"/>
          <w:sz w:val="20"/>
        </w:rPr>
        <w:tab/>
      </w:r>
      <w:r>
        <w:rPr>
          <w:rFonts w:ascii="Consolas" w:hAnsi="Consolas" w:cs="Consolas"/>
          <w:sz w:val="20"/>
        </w:rPr>
        <w:tab/>
      </w:r>
      <w:proofErr w:type="gramStart"/>
      <w:r>
        <w:rPr>
          <w:rFonts w:ascii="Consolas" w:hAnsi="Consolas" w:cs="Consolas"/>
          <w:sz w:val="20"/>
        </w:rPr>
        <w:t>called</w:t>
      </w:r>
      <w:proofErr w:type="gramEnd"/>
      <w:r>
        <w:rPr>
          <w:rFonts w:ascii="Consolas" w:hAnsi="Consolas" w:cs="Consolas"/>
          <w:sz w:val="20"/>
        </w:rPr>
        <w:t xml:space="preserve"> </w:t>
      </w:r>
      <w:proofErr w:type="spellStart"/>
      <w:r>
        <w:rPr>
          <w:rFonts w:ascii="Consolas" w:hAnsi="Consolas" w:cs="Consolas"/>
          <w:sz w:val="20"/>
        </w:rPr>
        <w:t>calc_distance</w:t>
      </w:r>
      <w:proofErr w:type="spellEnd"/>
      <w:r>
        <w:rPr>
          <w:rFonts w:ascii="Consolas" w:hAnsi="Consolas" w:cs="Consolas"/>
          <w:sz w:val="20"/>
        </w:rPr>
        <w:t xml:space="preserve"> that takes in the latitude and longitude of two </w:t>
      </w:r>
    </w:p>
    <w:p w14:paraId="0AE105F3" w14:textId="7DA3BB0A"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points</w:t>
      </w:r>
      <w:proofErr w:type="gramEnd"/>
      <w:r>
        <w:rPr>
          <w:rFonts w:ascii="Consolas" w:hAnsi="Consolas" w:cs="Consolas"/>
          <w:sz w:val="20"/>
        </w:rPr>
        <w:t xml:space="preserve"> and returns the distance between the points. You may also choose</w:t>
      </w:r>
    </w:p>
    <w:p w14:paraId="3B350F96" w14:textId="1A01BB8C"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to</w:t>
      </w:r>
      <w:proofErr w:type="gramEnd"/>
      <w:r>
        <w:rPr>
          <w:rFonts w:ascii="Consolas" w:hAnsi="Consolas" w:cs="Consolas"/>
          <w:sz w:val="20"/>
        </w:rPr>
        <w:t xml:space="preserve"> include other functions in this class that you find helpful. You</w:t>
      </w:r>
    </w:p>
    <w:p w14:paraId="4563A019" w14:textId="2E697458"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create</w:t>
      </w:r>
      <w:proofErr w:type="gramEnd"/>
      <w:r>
        <w:rPr>
          <w:rFonts w:ascii="Consolas" w:hAnsi="Consolas" w:cs="Consolas"/>
          <w:sz w:val="20"/>
        </w:rPr>
        <w:t xml:space="preserve"> an object of the </w:t>
      </w:r>
      <w:proofErr w:type="spellStart"/>
      <w:r>
        <w:rPr>
          <w:rFonts w:ascii="Consolas" w:hAnsi="Consolas" w:cs="Consolas"/>
          <w:sz w:val="20"/>
        </w:rPr>
        <w:t>GPS_Calculator</w:t>
      </w:r>
      <w:proofErr w:type="spellEnd"/>
      <w:r>
        <w:rPr>
          <w:rFonts w:ascii="Consolas" w:hAnsi="Consolas" w:cs="Consolas"/>
          <w:sz w:val="20"/>
        </w:rPr>
        <w:t xml:space="preserve"> class to actually calculate</w:t>
      </w:r>
    </w:p>
    <w:p w14:paraId="4F84A2E1" w14:textId="0949D114"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the</w:t>
      </w:r>
      <w:proofErr w:type="gramEnd"/>
      <w:r>
        <w:rPr>
          <w:rFonts w:ascii="Consolas" w:hAnsi="Consolas" w:cs="Consolas"/>
          <w:sz w:val="20"/>
        </w:rPr>
        <w:t xml:space="preserve"> distance and other quantities you might choose to include in that</w:t>
      </w:r>
    </w:p>
    <w:p w14:paraId="12B01CB4" w14:textId="6FE69BC4"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class</w:t>
      </w:r>
      <w:proofErr w:type="gramEnd"/>
      <w:r>
        <w:rPr>
          <w:rFonts w:ascii="Consolas" w:hAnsi="Consolas" w:cs="Consolas"/>
          <w:sz w:val="20"/>
        </w:rPr>
        <w:t>.</w:t>
      </w:r>
    </w:p>
    <w:p w14:paraId="2C28F9BC" w14:textId="01E624F5" w:rsidR="007E2C78" w:rsidRDefault="007E2C78" w:rsidP="00E9763C">
      <w:pPr>
        <w:spacing w:after="0"/>
        <w:rPr>
          <w:rFonts w:ascii="Consolas" w:hAnsi="Consolas" w:cs="Consolas"/>
          <w:sz w:val="20"/>
        </w:rPr>
      </w:pPr>
      <w:r>
        <w:rPr>
          <w:rFonts w:ascii="Consolas" w:hAnsi="Consolas" w:cs="Consolas"/>
          <w:sz w:val="20"/>
        </w:rPr>
        <w:t>4 points</w:t>
      </w:r>
      <w:r>
        <w:rPr>
          <w:rFonts w:ascii="Consolas" w:hAnsi="Consolas" w:cs="Consolas"/>
          <w:sz w:val="20"/>
        </w:rPr>
        <w:tab/>
      </w:r>
      <w:proofErr w:type="gramStart"/>
      <w:r>
        <w:rPr>
          <w:rFonts w:ascii="Consolas" w:hAnsi="Consolas" w:cs="Consolas"/>
          <w:sz w:val="20"/>
        </w:rPr>
        <w:t>You</w:t>
      </w:r>
      <w:proofErr w:type="gramEnd"/>
      <w:r>
        <w:rPr>
          <w:rFonts w:ascii="Consolas" w:hAnsi="Consolas" w:cs="Consolas"/>
          <w:sz w:val="20"/>
        </w:rPr>
        <w:t xml:space="preserve"> have a class called </w:t>
      </w:r>
      <w:proofErr w:type="spellStart"/>
      <w:r>
        <w:rPr>
          <w:rFonts w:ascii="Consolas" w:hAnsi="Consolas" w:cs="Consolas"/>
          <w:sz w:val="20"/>
        </w:rPr>
        <w:t>Report_Printer</w:t>
      </w:r>
      <w:proofErr w:type="spellEnd"/>
      <w:r>
        <w:rPr>
          <w:rFonts w:ascii="Consolas" w:hAnsi="Consolas" w:cs="Consolas"/>
          <w:sz w:val="20"/>
        </w:rPr>
        <w:t xml:space="preserve"> that includes functions for</w:t>
      </w:r>
    </w:p>
    <w:p w14:paraId="21E4F9B2" w14:textId="0951476A"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printing</w:t>
      </w:r>
      <w:proofErr w:type="gramEnd"/>
      <w:r>
        <w:rPr>
          <w:rFonts w:ascii="Consolas" w:hAnsi="Consolas" w:cs="Consolas"/>
          <w:sz w:val="20"/>
        </w:rPr>
        <w:t xml:space="preserve"> a nicely formatted report identical to the one printed above, </w:t>
      </w:r>
    </w:p>
    <w:p w14:paraId="15FC40DE" w14:textId="7D059FB1" w:rsidR="007E2C78"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and</w:t>
      </w:r>
      <w:proofErr w:type="gramEnd"/>
      <w:r>
        <w:rPr>
          <w:rFonts w:ascii="Consolas" w:hAnsi="Consolas" w:cs="Consolas"/>
          <w:sz w:val="20"/>
        </w:rPr>
        <w:t xml:space="preserve"> you create an object of the </w:t>
      </w:r>
      <w:proofErr w:type="spellStart"/>
      <w:r>
        <w:rPr>
          <w:rFonts w:ascii="Consolas" w:hAnsi="Consolas" w:cs="Consolas"/>
          <w:sz w:val="20"/>
        </w:rPr>
        <w:t>Report_Printer</w:t>
      </w:r>
      <w:proofErr w:type="spellEnd"/>
      <w:r>
        <w:rPr>
          <w:rFonts w:ascii="Consolas" w:hAnsi="Consolas" w:cs="Consolas"/>
          <w:sz w:val="20"/>
        </w:rPr>
        <w:t xml:space="preserve"> class to actually</w:t>
      </w:r>
    </w:p>
    <w:p w14:paraId="0E2D5AEB" w14:textId="5BCC3D97" w:rsidR="007E2C78" w:rsidRPr="001B08E5" w:rsidRDefault="007E2C78" w:rsidP="00E9763C">
      <w:pPr>
        <w:spacing w:after="0"/>
        <w:rPr>
          <w:rFonts w:ascii="Consolas" w:hAnsi="Consolas" w:cs="Consolas"/>
          <w:sz w:val="20"/>
        </w:rPr>
      </w:pPr>
      <w:r>
        <w:rPr>
          <w:rFonts w:ascii="Consolas" w:hAnsi="Consolas" w:cs="Consolas"/>
          <w:sz w:val="20"/>
        </w:rPr>
        <w:tab/>
      </w:r>
      <w:r>
        <w:rPr>
          <w:rFonts w:ascii="Consolas" w:hAnsi="Consolas" w:cs="Consolas"/>
          <w:sz w:val="20"/>
        </w:rPr>
        <w:tab/>
      </w:r>
      <w:proofErr w:type="gramStart"/>
      <w:r>
        <w:rPr>
          <w:rFonts w:ascii="Consolas" w:hAnsi="Consolas" w:cs="Consolas"/>
          <w:sz w:val="20"/>
        </w:rPr>
        <w:t>produce</w:t>
      </w:r>
      <w:proofErr w:type="gramEnd"/>
      <w:r>
        <w:rPr>
          <w:rFonts w:ascii="Consolas" w:hAnsi="Consolas" w:cs="Consolas"/>
          <w:sz w:val="20"/>
        </w:rPr>
        <w:t xml:space="preserve"> the report.</w:t>
      </w:r>
    </w:p>
    <w:p w14:paraId="2CF11E39" w14:textId="0FC4FA97" w:rsidR="00E9763C" w:rsidRPr="001B08E5" w:rsidRDefault="007E2C78" w:rsidP="00E9763C">
      <w:pPr>
        <w:spacing w:after="0"/>
        <w:rPr>
          <w:rFonts w:ascii="Consolas" w:hAnsi="Consolas" w:cs="Consolas"/>
          <w:sz w:val="20"/>
        </w:rPr>
      </w:pPr>
      <w:r>
        <w:rPr>
          <w:rFonts w:ascii="Consolas" w:hAnsi="Consolas" w:cs="Consolas"/>
          <w:sz w:val="20"/>
        </w:rPr>
        <w:t>2</w:t>
      </w:r>
      <w:r w:rsidR="00E9763C" w:rsidRPr="001B08E5">
        <w:rPr>
          <w:rFonts w:ascii="Consolas" w:hAnsi="Consolas" w:cs="Consolas"/>
          <w:sz w:val="20"/>
        </w:rPr>
        <w:t xml:space="preserve"> points</w:t>
      </w:r>
      <w:r w:rsidR="00E9763C" w:rsidRPr="001B08E5">
        <w:rPr>
          <w:rFonts w:ascii="Consolas" w:hAnsi="Consolas" w:cs="Consolas"/>
          <w:sz w:val="20"/>
        </w:rPr>
        <w:tab/>
      </w:r>
      <w:proofErr w:type="gramStart"/>
      <w:r w:rsidR="00E9763C" w:rsidRPr="001B08E5">
        <w:rPr>
          <w:rFonts w:ascii="Consolas" w:hAnsi="Consolas" w:cs="Consolas"/>
          <w:sz w:val="20"/>
        </w:rPr>
        <w:t>Your</w:t>
      </w:r>
      <w:proofErr w:type="gramEnd"/>
      <w:r w:rsidR="00E9763C" w:rsidRPr="001B08E5">
        <w:rPr>
          <w:rFonts w:ascii="Consolas" w:hAnsi="Consolas" w:cs="Consolas"/>
          <w:sz w:val="20"/>
        </w:rPr>
        <w:t xml:space="preserve"> interval distances are computed correctly</w:t>
      </w:r>
    </w:p>
    <w:p w14:paraId="39214574" w14:textId="0887A93A" w:rsidR="00E9763C" w:rsidRPr="001B08E5" w:rsidRDefault="007E2C78" w:rsidP="00E9763C">
      <w:pPr>
        <w:spacing w:after="0"/>
        <w:rPr>
          <w:rFonts w:ascii="Consolas" w:hAnsi="Consolas" w:cs="Consolas"/>
          <w:sz w:val="20"/>
        </w:rPr>
      </w:pPr>
      <w:r>
        <w:rPr>
          <w:rFonts w:ascii="Consolas" w:hAnsi="Consolas" w:cs="Consolas"/>
          <w:sz w:val="20"/>
        </w:rPr>
        <w:t>2</w:t>
      </w:r>
      <w:r w:rsidR="00E9763C" w:rsidRPr="001B08E5">
        <w:rPr>
          <w:rFonts w:ascii="Consolas" w:hAnsi="Consolas" w:cs="Consolas"/>
          <w:sz w:val="20"/>
        </w:rPr>
        <w:t xml:space="preserve"> points</w:t>
      </w:r>
      <w:r w:rsidR="00E9763C" w:rsidRPr="001B08E5">
        <w:rPr>
          <w:rFonts w:ascii="Consolas" w:hAnsi="Consolas" w:cs="Consolas"/>
          <w:sz w:val="20"/>
        </w:rPr>
        <w:tab/>
      </w:r>
      <w:proofErr w:type="gramStart"/>
      <w:r w:rsidR="00E9763C" w:rsidRPr="001B08E5">
        <w:rPr>
          <w:rFonts w:ascii="Consolas" w:hAnsi="Consolas" w:cs="Consolas"/>
          <w:sz w:val="20"/>
        </w:rPr>
        <w:t>Your</w:t>
      </w:r>
      <w:proofErr w:type="gramEnd"/>
      <w:r w:rsidR="00E9763C" w:rsidRPr="001B08E5">
        <w:rPr>
          <w:rFonts w:ascii="Consolas" w:hAnsi="Consolas" w:cs="Consolas"/>
          <w:sz w:val="20"/>
        </w:rPr>
        <w:t xml:space="preserve"> interval paces are computed correctly</w:t>
      </w:r>
    </w:p>
    <w:p w14:paraId="4C723753" w14:textId="12FEAF64" w:rsidR="00E9763C" w:rsidRPr="001B08E5" w:rsidRDefault="007E2C78" w:rsidP="00E9763C">
      <w:pPr>
        <w:spacing w:after="0"/>
        <w:rPr>
          <w:rFonts w:ascii="Consolas" w:hAnsi="Consolas" w:cs="Consolas"/>
          <w:sz w:val="20"/>
        </w:rPr>
      </w:pPr>
      <w:r>
        <w:rPr>
          <w:rFonts w:ascii="Consolas" w:hAnsi="Consolas" w:cs="Consolas"/>
          <w:sz w:val="20"/>
        </w:rPr>
        <w:t>2</w:t>
      </w:r>
      <w:r w:rsidR="00E9763C" w:rsidRPr="001B08E5">
        <w:rPr>
          <w:rFonts w:ascii="Consolas" w:hAnsi="Consolas" w:cs="Consolas"/>
          <w:sz w:val="20"/>
        </w:rPr>
        <w:t xml:space="preserve"> points</w:t>
      </w:r>
      <w:r w:rsidR="00E9763C" w:rsidRPr="001B08E5">
        <w:rPr>
          <w:rFonts w:ascii="Consolas" w:hAnsi="Consolas" w:cs="Consolas"/>
          <w:sz w:val="20"/>
        </w:rPr>
        <w:tab/>
      </w:r>
      <w:proofErr w:type="gramStart"/>
      <w:r w:rsidR="00E9763C" w:rsidRPr="001B08E5">
        <w:rPr>
          <w:rFonts w:ascii="Consolas" w:hAnsi="Consolas" w:cs="Consolas"/>
          <w:sz w:val="20"/>
        </w:rPr>
        <w:t>You</w:t>
      </w:r>
      <w:proofErr w:type="gramEnd"/>
      <w:r w:rsidR="00E9763C" w:rsidRPr="001B08E5">
        <w:rPr>
          <w:rFonts w:ascii="Consolas" w:hAnsi="Consolas" w:cs="Consolas"/>
          <w:sz w:val="20"/>
        </w:rPr>
        <w:t xml:space="preserve"> determine and report the best pace in minutes and seconds</w:t>
      </w:r>
    </w:p>
    <w:p w14:paraId="54C1503B" w14:textId="77777777" w:rsidR="00E9763C" w:rsidRDefault="00E9763C" w:rsidP="00E9763C">
      <w:pPr>
        <w:spacing w:after="0"/>
        <w:rPr>
          <w:rFonts w:ascii="Consolas" w:hAnsi="Consolas" w:cs="Consolas"/>
        </w:rPr>
      </w:pPr>
    </w:p>
    <w:p w14:paraId="172FC28D" w14:textId="77777777" w:rsidR="00E9763C" w:rsidRDefault="00B361AB" w:rsidP="00E9763C">
      <w:pPr>
        <w:spacing w:after="0"/>
        <w:rPr>
          <w:rFonts w:ascii="Consolas" w:hAnsi="Consolas" w:cs="Consolas"/>
        </w:rPr>
      </w:pPr>
      <w:r>
        <w:rPr>
          <w:rFonts w:ascii="Consolas" w:hAnsi="Consolas" w:cs="Consolas"/>
        </w:rPr>
        <w:t>So, this homework is worth 17</w:t>
      </w:r>
      <w:r w:rsidR="00E9763C">
        <w:rPr>
          <w:rFonts w:ascii="Consolas" w:hAnsi="Consolas" w:cs="Consolas"/>
        </w:rPr>
        <w:t xml:space="preserve"> points.</w:t>
      </w:r>
    </w:p>
    <w:p w14:paraId="1E4749E8" w14:textId="77777777" w:rsidR="00E9763C" w:rsidRDefault="00E9763C" w:rsidP="00E9763C">
      <w:pPr>
        <w:spacing w:after="0"/>
        <w:rPr>
          <w:rFonts w:ascii="Consolas" w:hAnsi="Consolas" w:cs="Consolas"/>
        </w:rPr>
      </w:pPr>
    </w:p>
    <w:p w14:paraId="2FEB02FA" w14:textId="0205EDBD" w:rsidR="00E9763C" w:rsidRDefault="00E9763C" w:rsidP="00E9763C">
      <w:pPr>
        <w:spacing w:after="0"/>
        <w:rPr>
          <w:rFonts w:ascii="Consolas" w:hAnsi="Consolas" w:cs="Consolas"/>
        </w:rPr>
      </w:pPr>
      <w:r>
        <w:rPr>
          <w:rFonts w:ascii="Consolas" w:hAnsi="Consolas" w:cs="Consolas"/>
        </w:rPr>
        <w:t>You can learn how to compute distances from latitude and longitude f</w:t>
      </w:r>
      <w:r w:rsidR="001B08E5">
        <w:rPr>
          <w:rFonts w:ascii="Consolas" w:hAnsi="Consolas" w:cs="Consolas"/>
        </w:rPr>
        <w:t>rom a number of sources online.</w:t>
      </w:r>
      <w:r w:rsidR="000708C6">
        <w:rPr>
          <w:rFonts w:ascii="Consolas" w:hAnsi="Consolas" w:cs="Consolas"/>
        </w:rPr>
        <w:t xml:space="preserve"> For example, here’s one of them, which requires all latitudes and </w:t>
      </w:r>
      <w:r w:rsidR="00035510">
        <w:rPr>
          <w:rFonts w:ascii="Consolas" w:hAnsi="Consolas" w:cs="Consolas"/>
        </w:rPr>
        <w:t xml:space="preserve">longitudes to be converted to radians first using </w:t>
      </w:r>
      <w:proofErr w:type="spellStart"/>
      <w:r w:rsidR="00035510">
        <w:rPr>
          <w:rFonts w:ascii="Consolas" w:hAnsi="Consolas" w:cs="Consolas"/>
        </w:rPr>
        <w:t>math.radians</w:t>
      </w:r>
      <w:proofErr w:type="spellEnd"/>
      <w:r w:rsidR="00035510">
        <w:rPr>
          <w:rFonts w:ascii="Consolas" w:hAnsi="Consolas" w:cs="Consolas"/>
        </w:rPr>
        <w:t>:</w:t>
      </w:r>
    </w:p>
    <w:p w14:paraId="0A4B3391" w14:textId="585DE052" w:rsidR="00035510" w:rsidRDefault="00035510" w:rsidP="00E9763C">
      <w:pPr>
        <w:spacing w:after="0"/>
        <w:rPr>
          <w:rFonts w:ascii="Consolas" w:hAnsi="Consolas" w:cs="Consolas"/>
        </w:rPr>
      </w:pPr>
      <w:r w:rsidRPr="00035510">
        <w:rPr>
          <w:rFonts w:ascii="Consolas" w:hAnsi="Consolas" w:cs="Consolas"/>
        </w:rPr>
        <w:t>http://andrew.hedges.name/experiments/haversine/</w:t>
      </w:r>
    </w:p>
    <w:p w14:paraId="65DE056A" w14:textId="77777777" w:rsidR="001B08E5" w:rsidRDefault="001B08E5" w:rsidP="00E9763C">
      <w:pPr>
        <w:spacing w:after="0"/>
        <w:rPr>
          <w:rFonts w:ascii="Consolas" w:hAnsi="Consolas" w:cs="Consolas"/>
        </w:rPr>
      </w:pPr>
    </w:p>
    <w:p w14:paraId="1182901F" w14:textId="77777777" w:rsidR="001B08E5" w:rsidRPr="00E9763C" w:rsidRDefault="001B08E5" w:rsidP="00E9763C">
      <w:pPr>
        <w:spacing w:after="0"/>
        <w:rPr>
          <w:rFonts w:ascii="Consolas" w:hAnsi="Consolas" w:cs="Consolas"/>
        </w:rPr>
      </w:pPr>
      <w:r>
        <w:rPr>
          <w:rFonts w:ascii="Consolas" w:hAnsi="Consolas" w:cs="Consolas"/>
        </w:rPr>
        <w:t xml:space="preserve">Please contact me when you need help. </w:t>
      </w:r>
    </w:p>
    <w:sectPr w:rsidR="001B08E5" w:rsidRPr="00E97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B0590"/>
    <w:multiLevelType w:val="hybridMultilevel"/>
    <w:tmpl w:val="D8CA7D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A2F3D"/>
    <w:multiLevelType w:val="hybridMultilevel"/>
    <w:tmpl w:val="777EAE24"/>
    <w:lvl w:ilvl="0" w:tplc="A5E6E18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3C"/>
    <w:rsid w:val="00024404"/>
    <w:rsid w:val="00035510"/>
    <w:rsid w:val="000431C0"/>
    <w:rsid w:val="000708C6"/>
    <w:rsid w:val="000978D0"/>
    <w:rsid w:val="000F1157"/>
    <w:rsid w:val="000F7F4E"/>
    <w:rsid w:val="001154B1"/>
    <w:rsid w:val="00125C7E"/>
    <w:rsid w:val="00142F22"/>
    <w:rsid w:val="0016276E"/>
    <w:rsid w:val="0018692B"/>
    <w:rsid w:val="001A015D"/>
    <w:rsid w:val="001A2F51"/>
    <w:rsid w:val="001B08E5"/>
    <w:rsid w:val="001B645D"/>
    <w:rsid w:val="001C565C"/>
    <w:rsid w:val="001D66FD"/>
    <w:rsid w:val="001E1F9E"/>
    <w:rsid w:val="001F3237"/>
    <w:rsid w:val="00200944"/>
    <w:rsid w:val="00221152"/>
    <w:rsid w:val="00221A4A"/>
    <w:rsid w:val="00232F47"/>
    <w:rsid w:val="002367F5"/>
    <w:rsid w:val="002544F1"/>
    <w:rsid w:val="00256E83"/>
    <w:rsid w:val="00273F56"/>
    <w:rsid w:val="00280545"/>
    <w:rsid w:val="0029565D"/>
    <w:rsid w:val="00297495"/>
    <w:rsid w:val="002A44BE"/>
    <w:rsid w:val="002B0B1A"/>
    <w:rsid w:val="002B6055"/>
    <w:rsid w:val="002D5774"/>
    <w:rsid w:val="002F0638"/>
    <w:rsid w:val="00320684"/>
    <w:rsid w:val="003300E6"/>
    <w:rsid w:val="003363A6"/>
    <w:rsid w:val="00354F10"/>
    <w:rsid w:val="00354F18"/>
    <w:rsid w:val="003579D1"/>
    <w:rsid w:val="003A5CE6"/>
    <w:rsid w:val="003D418F"/>
    <w:rsid w:val="003E22DE"/>
    <w:rsid w:val="003F0924"/>
    <w:rsid w:val="00426218"/>
    <w:rsid w:val="0043541F"/>
    <w:rsid w:val="004571C5"/>
    <w:rsid w:val="00466C61"/>
    <w:rsid w:val="00483959"/>
    <w:rsid w:val="004A6076"/>
    <w:rsid w:val="004A77D1"/>
    <w:rsid w:val="004B1497"/>
    <w:rsid w:val="004D5D08"/>
    <w:rsid w:val="004F7268"/>
    <w:rsid w:val="005149D6"/>
    <w:rsid w:val="00536BB0"/>
    <w:rsid w:val="005771E1"/>
    <w:rsid w:val="005A5599"/>
    <w:rsid w:val="005E3AC0"/>
    <w:rsid w:val="00620459"/>
    <w:rsid w:val="006236E9"/>
    <w:rsid w:val="00643066"/>
    <w:rsid w:val="00654463"/>
    <w:rsid w:val="00661AED"/>
    <w:rsid w:val="00662FBD"/>
    <w:rsid w:val="006816E5"/>
    <w:rsid w:val="006844A5"/>
    <w:rsid w:val="00712A2C"/>
    <w:rsid w:val="00717171"/>
    <w:rsid w:val="007402BE"/>
    <w:rsid w:val="00760A0A"/>
    <w:rsid w:val="00764986"/>
    <w:rsid w:val="00796E97"/>
    <w:rsid w:val="007B0E14"/>
    <w:rsid w:val="007E2C78"/>
    <w:rsid w:val="0081064A"/>
    <w:rsid w:val="00821EE2"/>
    <w:rsid w:val="0086378B"/>
    <w:rsid w:val="008832EF"/>
    <w:rsid w:val="0088726C"/>
    <w:rsid w:val="00887DE9"/>
    <w:rsid w:val="008A4B41"/>
    <w:rsid w:val="008A67B4"/>
    <w:rsid w:val="008C1641"/>
    <w:rsid w:val="008D4682"/>
    <w:rsid w:val="008D6481"/>
    <w:rsid w:val="008E28C4"/>
    <w:rsid w:val="008F0EBF"/>
    <w:rsid w:val="008F5E9D"/>
    <w:rsid w:val="00905116"/>
    <w:rsid w:val="00935134"/>
    <w:rsid w:val="0093708C"/>
    <w:rsid w:val="00954C97"/>
    <w:rsid w:val="00957EA9"/>
    <w:rsid w:val="009A48E2"/>
    <w:rsid w:val="009D4166"/>
    <w:rsid w:val="00A615D7"/>
    <w:rsid w:val="00A62F2F"/>
    <w:rsid w:val="00AA31E8"/>
    <w:rsid w:val="00AB4E1D"/>
    <w:rsid w:val="00AB6502"/>
    <w:rsid w:val="00AD002E"/>
    <w:rsid w:val="00AE08C9"/>
    <w:rsid w:val="00AE1DE4"/>
    <w:rsid w:val="00AE2D26"/>
    <w:rsid w:val="00AE6062"/>
    <w:rsid w:val="00AF73A5"/>
    <w:rsid w:val="00B07C89"/>
    <w:rsid w:val="00B361AB"/>
    <w:rsid w:val="00B61923"/>
    <w:rsid w:val="00B826BB"/>
    <w:rsid w:val="00BA1635"/>
    <w:rsid w:val="00BB0B48"/>
    <w:rsid w:val="00BB7319"/>
    <w:rsid w:val="00BB7464"/>
    <w:rsid w:val="00BD08BF"/>
    <w:rsid w:val="00BE4419"/>
    <w:rsid w:val="00C1105C"/>
    <w:rsid w:val="00C16BA6"/>
    <w:rsid w:val="00C172F6"/>
    <w:rsid w:val="00C220E7"/>
    <w:rsid w:val="00C5383E"/>
    <w:rsid w:val="00D347AA"/>
    <w:rsid w:val="00D35048"/>
    <w:rsid w:val="00D47895"/>
    <w:rsid w:val="00D827F6"/>
    <w:rsid w:val="00D904BF"/>
    <w:rsid w:val="00DA2868"/>
    <w:rsid w:val="00DA5BBB"/>
    <w:rsid w:val="00DC272D"/>
    <w:rsid w:val="00DC4558"/>
    <w:rsid w:val="00DE138C"/>
    <w:rsid w:val="00E066E2"/>
    <w:rsid w:val="00E13273"/>
    <w:rsid w:val="00E20EE3"/>
    <w:rsid w:val="00E34F48"/>
    <w:rsid w:val="00E44C42"/>
    <w:rsid w:val="00E617FE"/>
    <w:rsid w:val="00E9763C"/>
    <w:rsid w:val="00EB632A"/>
    <w:rsid w:val="00ED478A"/>
    <w:rsid w:val="00ED6EA2"/>
    <w:rsid w:val="00EE65AF"/>
    <w:rsid w:val="00F0354B"/>
    <w:rsid w:val="00F04CF2"/>
    <w:rsid w:val="00F11FF7"/>
    <w:rsid w:val="00F60167"/>
    <w:rsid w:val="00F65A80"/>
    <w:rsid w:val="00F71C60"/>
    <w:rsid w:val="00F80B56"/>
    <w:rsid w:val="00F97254"/>
    <w:rsid w:val="00FB01C9"/>
    <w:rsid w:val="00FD27AE"/>
    <w:rsid w:val="00FE4033"/>
    <w:rsid w:val="00FF06C6"/>
    <w:rsid w:val="00FF5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A7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63C"/>
    <w:pPr>
      <w:ind w:left="720"/>
      <w:contextualSpacing/>
    </w:pPr>
  </w:style>
  <w:style w:type="paragraph" w:styleId="BalloonText">
    <w:name w:val="Balloon Text"/>
    <w:basedOn w:val="Normal"/>
    <w:link w:val="BalloonTextChar"/>
    <w:uiPriority w:val="99"/>
    <w:semiHidden/>
    <w:unhideWhenUsed/>
    <w:rsid w:val="00B361A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61A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63C"/>
    <w:pPr>
      <w:ind w:left="720"/>
      <w:contextualSpacing/>
    </w:pPr>
  </w:style>
  <w:style w:type="paragraph" w:styleId="BalloonText">
    <w:name w:val="Balloon Text"/>
    <w:basedOn w:val="Normal"/>
    <w:link w:val="BalloonTextChar"/>
    <w:uiPriority w:val="99"/>
    <w:semiHidden/>
    <w:unhideWhenUsed/>
    <w:rsid w:val="00B361A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361A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ymo_000\Documents\Custom%20Office%20Templates\CompSc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\Users\raymo_000\Documents\Custom Office Templates\CompSci.dotx</Template>
  <TotalTime>23</TotalTime>
  <Pages>3</Pages>
  <Words>670</Words>
  <Characters>3825</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raymo_000</dc:creator>
  <cp:keywords/>
  <dc:description/>
  <cp:lastModifiedBy>Ray</cp:lastModifiedBy>
  <cp:revision>4</cp:revision>
  <dcterms:created xsi:type="dcterms:W3CDTF">2016-03-31T22:29:00Z</dcterms:created>
  <dcterms:modified xsi:type="dcterms:W3CDTF">2016-06-11T04:07:00Z</dcterms:modified>
</cp:coreProperties>
</file>